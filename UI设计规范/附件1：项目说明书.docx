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DC" w:rsidRPr="00D053DC" w:rsidRDefault="00D053DC" w:rsidP="00A45D7D">
      <w:pPr>
        <w:jc w:val="center"/>
        <w:rPr>
          <w:rFonts w:ascii="黑体" w:eastAsia="黑体"/>
          <w:kern w:val="0"/>
          <w:sz w:val="44"/>
          <w:szCs w:val="44"/>
        </w:rPr>
      </w:pPr>
      <w:r w:rsidRPr="00D053DC">
        <w:rPr>
          <w:rFonts w:ascii="黑体" w:eastAsia="黑体" w:hint="eastAsia"/>
          <w:kern w:val="0"/>
          <w:sz w:val="44"/>
          <w:szCs w:val="44"/>
        </w:rPr>
        <w:t>立项评审表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2412"/>
        <w:gridCol w:w="1520"/>
        <w:gridCol w:w="2863"/>
      </w:tblGrid>
      <w:tr w:rsidR="00916C86" w:rsidTr="005C627E">
        <w:tc>
          <w:tcPr>
            <w:tcW w:w="1699" w:type="dxa"/>
          </w:tcPr>
          <w:p w:rsidR="00916C86" w:rsidRDefault="00916C86" w:rsidP="002C0ED1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412" w:type="dxa"/>
          </w:tcPr>
          <w:p w:rsidR="00916C86" w:rsidRDefault="0025631B" w:rsidP="005C627E">
            <w:pPr>
              <w:jc w:val="left"/>
            </w:pPr>
            <w:sdt>
              <w:sdtPr>
                <w:rPr>
                  <w:rFonts w:hint="eastAsia"/>
                </w:rPr>
                <w:tag w:val="ProjectId"/>
                <w:id w:val="334109367"/>
                <w:placeholder>
                  <w:docPart w:val="2A0966F0100E4871A5A5E087A788388B"/>
                </w:placeholder>
                <w:showingPlcHdr/>
                <w:text/>
              </w:sdtPr>
              <w:sdtEndPr/>
              <w:sdtContent>
                <w:r w:rsidR="005C627E" w:rsidRPr="001C1B4E">
                  <w:rPr>
                    <w:rStyle w:val="ae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tcW w:w="1520" w:type="dxa"/>
          </w:tcPr>
          <w:p w:rsidR="00916C86" w:rsidRDefault="00916C86" w:rsidP="00916C86">
            <w:pPr>
              <w:jc w:val="center"/>
            </w:pPr>
            <w:r>
              <w:rPr>
                <w:rFonts w:hint="eastAsia"/>
              </w:rPr>
              <w:t>评审日期</w:t>
            </w:r>
          </w:p>
        </w:tc>
        <w:sdt>
          <w:sdtPr>
            <w:tag w:val="StartStageReviewDate"/>
            <w:id w:val="334109313"/>
            <w:placeholder>
              <w:docPart w:val="97D6FADBD1CD44C79895BFE263E56FF3"/>
            </w:placeholder>
            <w:showingPlcHdr/>
            <w:date w:fullDate="2015-01-09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863" w:type="dxa"/>
              </w:tcPr>
              <w:p w:rsidR="00916C86" w:rsidRDefault="005C627E" w:rsidP="005C627E">
                <w:pPr>
                  <w:jc w:val="left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45D7D" w:rsidTr="005C627E">
        <w:tc>
          <w:tcPr>
            <w:tcW w:w="1699" w:type="dxa"/>
          </w:tcPr>
          <w:p w:rsidR="00A45D7D" w:rsidRDefault="00A45D7D" w:rsidP="002C0ED1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sdt>
          <w:sdtPr>
            <w:tag w:val="ProjectName"/>
            <w:id w:val="334109366"/>
            <w:placeholder>
              <w:docPart w:val="2A0966F0100E4871A5A5E087A788388B"/>
            </w:placeholder>
          </w:sdtPr>
          <w:sdtEndPr/>
          <w:sdtContent>
            <w:sdt>
              <w:sdtPr>
                <w:tag w:val="ProjectName"/>
                <w:id w:val="1273429866"/>
                <w:placeholder>
                  <w:docPart w:val="4D2E338747A54322B96CC3ED839136B2"/>
                </w:placeholder>
                <w:showingPlcHdr/>
              </w:sdtPr>
              <w:sdtEndPr/>
              <w:sdtContent>
                <w:tc>
                  <w:tcPr>
                    <w:tcW w:w="6795" w:type="dxa"/>
                    <w:gridSpan w:val="3"/>
                  </w:tcPr>
                  <w:p w:rsidR="00A45D7D" w:rsidRDefault="005C627E" w:rsidP="005C627E">
                    <w:pPr>
                      <w:jc w:val="left"/>
                    </w:pPr>
                    <w:r w:rsidRPr="001C1B4E">
                      <w:rPr>
                        <w:rStyle w:val="ae"/>
                        <w:rFonts w:hint="eastAsia"/>
                      </w:rPr>
                      <w:t>单击此处输入文字。</w:t>
                    </w:r>
                  </w:p>
                </w:tc>
              </w:sdtContent>
            </w:sdt>
          </w:sdtContent>
        </w:sdt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sdt>
          <w:sdtPr>
            <w:tag w:val="UserAgent"/>
            <w:id w:val="1429928347"/>
            <w:placeholder>
              <w:docPart w:val="EA24476102D84E58BF58F99693FC6DC2"/>
            </w:placeholder>
            <w:showingPlcHdr/>
            <w:text/>
          </w:sdtPr>
          <w:sdtEndPr/>
          <w:sdtContent>
            <w:tc>
              <w:tcPr>
                <w:tcW w:w="2412" w:type="dxa"/>
              </w:tcPr>
              <w:p w:rsidR="005C627E" w:rsidRDefault="005C627E" w:rsidP="005C627E">
                <w:pPr>
                  <w:jc w:val="left"/>
                </w:pPr>
                <w:r w:rsidRPr="001C1B4E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1520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sdt>
          <w:sdtPr>
            <w:tag w:val="UserAgent"/>
            <w:id w:val="334109384"/>
            <w:placeholder>
              <w:docPart w:val="B7E3FA658D2D4841A43A982894BC7F5D"/>
            </w:placeholder>
            <w:showingPlcHdr/>
            <w:text/>
          </w:sdtPr>
          <w:sdtEndPr/>
          <w:sdtContent>
            <w:tc>
              <w:tcPr>
                <w:tcW w:w="2863" w:type="dxa"/>
              </w:tcPr>
              <w:p w:rsidR="005C627E" w:rsidRDefault="005C627E" w:rsidP="005C627E">
                <w:pPr>
                  <w:jc w:val="left"/>
                </w:pPr>
                <w:r w:rsidRPr="001C1B4E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6795" w:type="dxa"/>
            <w:gridSpan w:val="3"/>
          </w:tcPr>
          <w:p w:rsidR="005C627E" w:rsidRDefault="005C627E" w:rsidP="005C627E">
            <w:pPr>
              <w:jc w:val="left"/>
            </w:pPr>
          </w:p>
        </w:tc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2412" w:type="dxa"/>
          </w:tcPr>
          <w:p w:rsidR="005C627E" w:rsidRPr="002C0ED1" w:rsidRDefault="0025631B" w:rsidP="005C627E">
            <w:pPr>
              <w:jc w:val="center"/>
              <w:rPr>
                <w:color w:val="D9D9D9"/>
              </w:rPr>
            </w:pPr>
            <w:sdt>
              <w:sdtPr>
                <w:rPr>
                  <w:rFonts w:hint="eastAsia"/>
                </w:rPr>
                <w:tag w:val="ProjectType"/>
                <w:id w:val="333753424"/>
                <w:lock w:val="sdtLocked"/>
                <w:placeholder>
                  <w:docPart w:val="C2DF22739ECD43C083A644615885F40D"/>
                </w:placeholder>
                <w:dropDownList>
                  <w:listItem w:displayText="全新" w:value="全新"/>
                  <w:listItem w:displayText="增改" w:value="增改"/>
                  <w:listItem w:displayText="重构" w:value="重构"/>
                </w:dropDownList>
              </w:sdtPr>
              <w:sdtEndPr/>
              <w:sdtContent>
                <w:r w:rsidR="005C627E">
                  <w:rPr>
                    <w:rFonts w:hint="eastAsia"/>
                  </w:rPr>
                  <w:t>全新</w:t>
                </w:r>
              </w:sdtContent>
            </w:sdt>
          </w:p>
        </w:tc>
        <w:tc>
          <w:tcPr>
            <w:tcW w:w="1520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63" w:type="dxa"/>
          </w:tcPr>
          <w:p w:rsidR="005C627E" w:rsidRDefault="0025631B" w:rsidP="005C627E">
            <w:pPr>
              <w:jc w:val="center"/>
            </w:pPr>
            <w:sdt>
              <w:sdtPr>
                <w:rPr>
                  <w:rFonts w:hint="eastAsia"/>
                </w:rPr>
                <w:tag w:val="Priority"/>
                <w:id w:val="334014626"/>
                <w:placeholder>
                  <w:docPart w:val="4DF92AE4872E45BEB1BBEC4532F5FDAF"/>
                </w:placeholder>
                <w:dropDownList>
                  <w:listItem w:displayText="1 立即" w:value="1 立即"/>
                  <w:listItem w:displayText="2 尽快" w:value="2 尽快"/>
                  <w:listItem w:displayText="3 普通" w:value="3 普通"/>
                  <w:listItem w:displayText="4 学习" w:value="4 学习"/>
                </w:dropDownList>
              </w:sdtPr>
              <w:sdtEndPr/>
              <w:sdtContent>
                <w:r w:rsidR="005C627E">
                  <w:rPr>
                    <w:rFonts w:hint="eastAsia"/>
                  </w:rPr>
                  <w:t xml:space="preserve">1 </w:t>
                </w:r>
                <w:r w:rsidR="005C627E">
                  <w:rPr>
                    <w:rFonts w:hint="eastAsia"/>
                  </w:rPr>
                  <w:t>立即</w:t>
                </w:r>
              </w:sdtContent>
            </w:sdt>
          </w:p>
        </w:tc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可靠性</w:t>
            </w:r>
          </w:p>
        </w:tc>
        <w:sdt>
          <w:sdtPr>
            <w:tag w:val="Reliability"/>
            <w:id w:val="334109317"/>
            <w:placeholder>
              <w:docPart w:val="0738BCBE7BBE4DC6AA58DA4AA9940FED"/>
            </w:placeholder>
            <w:dropDownList>
              <w:listItem w:displayText="契约" w:value="契约"/>
              <w:listItem w:displayText="关键" w:value="关键"/>
              <w:listItem w:displayText="一般" w:value="一般"/>
              <w:listItem w:displayText="实验" w:value="实验"/>
            </w:dropDownList>
          </w:sdtPr>
          <w:sdtEndPr/>
          <w:sdtContent>
            <w:tc>
              <w:tcPr>
                <w:tcW w:w="2412" w:type="dxa"/>
              </w:tcPr>
              <w:p w:rsidR="005C627E" w:rsidRDefault="005C627E" w:rsidP="005C627E">
                <w:pPr>
                  <w:jc w:val="center"/>
                </w:pPr>
                <w:r>
                  <w:t>契约</w:t>
                </w:r>
              </w:p>
            </w:tc>
          </w:sdtContent>
        </w:sdt>
        <w:tc>
          <w:tcPr>
            <w:tcW w:w="1520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难度</w:t>
            </w:r>
          </w:p>
        </w:tc>
        <w:sdt>
          <w:sdtPr>
            <w:tag w:val="Difficulty"/>
            <w:id w:val="334109331"/>
            <w:placeholder>
              <w:docPart w:val="0738BCBE7BBE4DC6AA58DA4AA9940FED"/>
            </w:placeholder>
            <w:dropDownList>
              <w:listItem w:displayText="简单" w:value="简单"/>
              <w:listItem w:displayText="一般" w:value="一般"/>
              <w:listItem w:displayText="困难" w:value="困难"/>
              <w:listItem w:displayText="不定" w:value="不定"/>
            </w:dropDownList>
          </w:sdtPr>
          <w:sdtEndPr/>
          <w:sdtContent>
            <w:tc>
              <w:tcPr>
                <w:tcW w:w="2863" w:type="dxa"/>
              </w:tcPr>
              <w:p w:rsidR="005C627E" w:rsidRPr="002C1ECF" w:rsidRDefault="005C627E" w:rsidP="005C627E">
                <w:pPr>
                  <w:jc w:val="center"/>
                </w:pPr>
                <w:r>
                  <w:t>简单</w:t>
                </w:r>
              </w:p>
            </w:tc>
          </w:sdtContent>
        </w:sdt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期望工作日</w:t>
            </w:r>
          </w:p>
        </w:tc>
        <w:sdt>
          <w:sdtPr>
            <w:tag w:val="ExpectedWorkDays"/>
            <w:id w:val="334109393"/>
            <w:placeholder>
              <w:docPart w:val="B7E3FA658D2D4841A43A982894BC7F5D"/>
            </w:placeholder>
            <w:showingPlcHdr/>
            <w:text/>
          </w:sdtPr>
          <w:sdtEndPr/>
          <w:sdtContent>
            <w:tc>
              <w:tcPr>
                <w:tcW w:w="2412" w:type="dxa"/>
              </w:tcPr>
              <w:p w:rsidR="005C627E" w:rsidRPr="0091011A" w:rsidRDefault="005C627E" w:rsidP="005C627E">
                <w:pPr>
                  <w:jc w:val="center"/>
                </w:pPr>
                <w:r w:rsidRPr="001C1B4E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1520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期望完成日期</w:t>
            </w:r>
          </w:p>
        </w:tc>
        <w:sdt>
          <w:sdtPr>
            <w:tag w:val="ExpectedFinishedDate"/>
            <w:id w:val="334109338"/>
            <w:placeholder>
              <w:docPart w:val="496261FAF6DB4CC6BF7311D6F851139D"/>
            </w:placeholder>
            <w:showingPlcHdr/>
            <w:date w:fullDate="2015-01-12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863" w:type="dxa"/>
              </w:tcPr>
              <w:p w:rsidR="005C627E" w:rsidRPr="0091011A" w:rsidRDefault="005C627E" w:rsidP="005C627E">
                <w:pPr>
                  <w:jc w:val="center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sdt>
          <w:sdtPr>
            <w:tag w:val="Requirement"/>
            <w:id w:val="1007083330"/>
            <w:placeholder>
              <w:docPart w:val="48E2873CD6F54735949EC90DA8F024CB"/>
            </w:placeholder>
          </w:sdtPr>
          <w:sdtEndPr/>
          <w:sdtContent>
            <w:sdt>
              <w:sdtPr>
                <w:tag w:val="ProjectName"/>
                <w:id w:val="1002705898"/>
                <w:placeholder>
                  <w:docPart w:val="14101D3E77744D6792FF9568E2B599C0"/>
                </w:placeholder>
                <w:showingPlcHdr/>
              </w:sdtPr>
              <w:sdtEndPr/>
              <w:sdtContent>
                <w:tc>
                  <w:tcPr>
                    <w:tcW w:w="6795" w:type="dxa"/>
                    <w:gridSpan w:val="3"/>
                  </w:tcPr>
                  <w:p w:rsidR="005C627E" w:rsidRPr="00B67C60" w:rsidRDefault="005C627E" w:rsidP="005C627E">
                    <w:pPr>
                      <w:jc w:val="left"/>
                    </w:pPr>
                    <w:r w:rsidRPr="001C1B4E">
                      <w:rPr>
                        <w:rStyle w:val="ae"/>
                        <w:rFonts w:hint="eastAsia"/>
                      </w:rPr>
                      <w:t>单击此处输入文字。</w:t>
                    </w:r>
                  </w:p>
                </w:tc>
              </w:sdtContent>
            </w:sdt>
          </w:sdtContent>
        </w:sdt>
      </w:tr>
      <w:tr w:rsidR="005C627E" w:rsidTr="005C627E">
        <w:tc>
          <w:tcPr>
            <w:tcW w:w="1699" w:type="dxa"/>
            <w:vMerge w:val="restart"/>
          </w:tcPr>
          <w:p w:rsidR="005C627E" w:rsidRDefault="005C627E" w:rsidP="005C627E">
            <w:pPr>
              <w:jc w:val="center"/>
            </w:pPr>
          </w:p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下阶段</w:t>
            </w:r>
          </w:p>
        </w:tc>
        <w:tc>
          <w:tcPr>
            <w:tcW w:w="2412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sdt>
          <w:sdtPr>
            <w:tag w:val="StartStageNextStage"/>
            <w:id w:val="334109345"/>
            <w:placeholder>
              <w:docPart w:val="0738BCBE7BBE4DC6AA58DA4AA9940FED"/>
            </w:placeholder>
            <w:dropDownList>
              <w:listItem w:displayText="原型设计" w:value="原型设计"/>
              <w:listItem w:displayText="需求确认" w:value="需求确认"/>
              <w:listItem w:displayText="技术设计" w:value="技术设计"/>
              <w:listItem w:displayText="开发测试" w:value="开发测试"/>
            </w:dropDownList>
          </w:sdtPr>
          <w:sdtEndPr/>
          <w:sdtContent>
            <w:tc>
              <w:tcPr>
                <w:tcW w:w="4383" w:type="dxa"/>
                <w:gridSpan w:val="2"/>
              </w:tcPr>
              <w:p w:rsidR="005C627E" w:rsidRDefault="005C627E" w:rsidP="005C627E">
                <w:pPr>
                  <w:jc w:val="center"/>
                </w:pPr>
                <w:r>
                  <w:t>原型设计</w:t>
                </w:r>
              </w:p>
            </w:tc>
          </w:sdtContent>
        </w:sdt>
      </w:tr>
      <w:tr w:rsidR="005C627E" w:rsidTr="005C627E">
        <w:tc>
          <w:tcPr>
            <w:tcW w:w="1699" w:type="dxa"/>
            <w:vMerge/>
          </w:tcPr>
          <w:p w:rsidR="005C627E" w:rsidRDefault="005C627E" w:rsidP="005C627E">
            <w:pPr>
              <w:jc w:val="center"/>
            </w:pPr>
          </w:p>
        </w:tc>
        <w:tc>
          <w:tcPr>
            <w:tcW w:w="2412" w:type="dxa"/>
          </w:tcPr>
          <w:p w:rsidR="005C627E" w:rsidRPr="00A45D7D" w:rsidRDefault="005C627E" w:rsidP="005C627E">
            <w:pPr>
              <w:jc w:val="center"/>
            </w:pPr>
            <w:r>
              <w:rPr>
                <w:rFonts w:hint="eastAsia"/>
              </w:rPr>
              <w:t>工作日</w:t>
            </w:r>
          </w:p>
        </w:tc>
        <w:sdt>
          <w:sdtPr>
            <w:tag w:val="StartStageWorkDays"/>
            <w:id w:val="334109430"/>
            <w:placeholder>
              <w:docPart w:val="B7E3FA658D2D4841A43A982894BC7F5D"/>
            </w:placeholder>
            <w:showingPlcHdr/>
            <w:text/>
          </w:sdtPr>
          <w:sdtEndPr/>
          <w:sdtContent>
            <w:tc>
              <w:tcPr>
                <w:tcW w:w="4383" w:type="dxa"/>
                <w:gridSpan w:val="2"/>
              </w:tcPr>
              <w:p w:rsidR="005C627E" w:rsidRPr="00A45D7D" w:rsidRDefault="005C627E" w:rsidP="005C627E">
                <w:pPr>
                  <w:jc w:val="center"/>
                </w:pPr>
                <w:r w:rsidRPr="001C1B4E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5C627E" w:rsidTr="005C627E">
        <w:tc>
          <w:tcPr>
            <w:tcW w:w="1699" w:type="dxa"/>
            <w:vMerge/>
          </w:tcPr>
          <w:p w:rsidR="005C627E" w:rsidRDefault="005C627E" w:rsidP="005C627E">
            <w:pPr>
              <w:jc w:val="center"/>
            </w:pPr>
          </w:p>
        </w:tc>
        <w:tc>
          <w:tcPr>
            <w:tcW w:w="2412" w:type="dxa"/>
          </w:tcPr>
          <w:p w:rsidR="005C627E" w:rsidRPr="00A45D7D" w:rsidRDefault="005C627E" w:rsidP="005C627E">
            <w:pPr>
              <w:jc w:val="center"/>
            </w:pPr>
            <w:r w:rsidRPr="00A45D7D">
              <w:rPr>
                <w:rFonts w:hint="eastAsia"/>
              </w:rPr>
              <w:t>评审日期</w:t>
            </w:r>
          </w:p>
        </w:tc>
        <w:sdt>
          <w:sdtPr>
            <w:tag w:val="StartStageFinishedDate"/>
            <w:id w:val="334109343"/>
            <w:placeholder>
              <w:docPart w:val="496261FAF6DB4CC6BF7311D6F851139D"/>
            </w:placeholder>
            <w:showingPlcHdr/>
            <w:date w:fullDate="2015-01-12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4383" w:type="dxa"/>
                <w:gridSpan w:val="2"/>
              </w:tcPr>
              <w:p w:rsidR="005C627E" w:rsidRPr="00A45D7D" w:rsidRDefault="005C627E" w:rsidP="005C627E">
                <w:pPr>
                  <w:jc w:val="center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sdt>
          <w:sdtPr>
            <w:tag w:val="StartStageNote"/>
            <w:id w:val="1007083334"/>
            <w:placeholder>
              <w:docPart w:val="48E2873CD6F54735949EC90DA8F024CB"/>
            </w:placeholder>
          </w:sdtPr>
          <w:sdtEndPr/>
          <w:sdtContent>
            <w:tc>
              <w:tcPr>
                <w:tcW w:w="6795" w:type="dxa"/>
                <w:gridSpan w:val="3"/>
              </w:tcPr>
              <w:p w:rsidR="005C627E" w:rsidRPr="00A45D7D" w:rsidRDefault="005C627E" w:rsidP="005C627E"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5C627E" w:rsidTr="005C627E">
        <w:tc>
          <w:tcPr>
            <w:tcW w:w="8494" w:type="dxa"/>
            <w:gridSpan w:val="4"/>
            <w:shd w:val="clear" w:color="auto" w:fill="D6E3BC"/>
          </w:tcPr>
          <w:p w:rsidR="005C627E" w:rsidRPr="00A45D7D" w:rsidRDefault="005C627E" w:rsidP="005C627E">
            <w:pPr>
              <w:jc w:val="center"/>
            </w:pPr>
            <w:r w:rsidRPr="00E25689">
              <w:rPr>
                <w:rFonts w:hint="eastAsia"/>
                <w:b/>
              </w:rPr>
              <w:t>评审</w:t>
            </w:r>
            <w:r>
              <w:rPr>
                <w:rFonts w:hint="eastAsia"/>
                <w:b/>
              </w:rPr>
              <w:t>记录</w:t>
            </w:r>
          </w:p>
        </w:tc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评审意见</w:t>
            </w:r>
          </w:p>
        </w:tc>
        <w:sdt>
          <w:sdtPr>
            <w:tag w:val="StartStageSuggestion"/>
            <w:id w:val="1007083338"/>
            <w:placeholder>
              <w:docPart w:val="1A2EFAC097654820A6A2F8665DE28C19"/>
            </w:placeholder>
          </w:sdtPr>
          <w:sdtEndPr/>
          <w:sdtContent>
            <w:tc>
              <w:tcPr>
                <w:tcW w:w="6795" w:type="dxa"/>
                <w:gridSpan w:val="3"/>
              </w:tcPr>
              <w:p w:rsidR="005C627E" w:rsidRPr="00A45D7D" w:rsidRDefault="005C627E" w:rsidP="005C627E"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评审结论</w:t>
            </w:r>
          </w:p>
        </w:tc>
        <w:sdt>
          <w:sdtPr>
            <w:tag w:val="StartStageConclusion"/>
            <w:id w:val="334109348"/>
            <w:placeholder>
              <w:docPart w:val="0738BCBE7BBE4DC6AA58DA4AA9940FED"/>
            </w:placeholder>
            <w:comboBox>
              <w:listItem w:displayText="通过" w:value="通过"/>
              <w:listItem w:displayText="修改确认后通过" w:value="修改确认后通过"/>
            </w:comboBox>
          </w:sdtPr>
          <w:sdtEndPr/>
          <w:sdtContent>
            <w:tc>
              <w:tcPr>
                <w:tcW w:w="6795" w:type="dxa"/>
                <w:gridSpan w:val="3"/>
              </w:tcPr>
              <w:p w:rsidR="005C627E" w:rsidRPr="00A45D7D" w:rsidRDefault="005C627E" w:rsidP="005C627E">
                <w:r>
                  <w:t>通过</w:t>
                </w:r>
              </w:p>
            </w:tc>
          </w:sdtContent>
        </w:sdt>
      </w:tr>
      <w:tr w:rsidR="005C627E" w:rsidTr="005C627E">
        <w:tc>
          <w:tcPr>
            <w:tcW w:w="1699" w:type="dxa"/>
          </w:tcPr>
          <w:p w:rsidR="005C627E" w:rsidRDefault="005C627E" w:rsidP="005C627E">
            <w:pPr>
              <w:jc w:val="center"/>
            </w:pPr>
            <w:r>
              <w:rPr>
                <w:rFonts w:hint="eastAsia"/>
              </w:rPr>
              <w:t>参与人签字</w:t>
            </w:r>
          </w:p>
        </w:tc>
        <w:tc>
          <w:tcPr>
            <w:tcW w:w="6795" w:type="dxa"/>
            <w:gridSpan w:val="3"/>
          </w:tcPr>
          <w:sdt>
            <w:sdtPr>
              <w:tag w:val="StartStageSignature"/>
              <w:id w:val="334109421"/>
              <w:placeholder>
                <w:docPart w:val="B7E3FA658D2D4841A43A982894BC7F5D"/>
              </w:placeholder>
              <w:text w:multiLine="1"/>
            </w:sdtPr>
            <w:sdtEndPr/>
            <w:sdtContent>
              <w:p w:rsidR="005C627E" w:rsidRDefault="005C627E" w:rsidP="005C627E">
                <w:r>
                  <w:rPr>
                    <w:rFonts w:hint="eastAsia"/>
                  </w:rPr>
                  <w:t xml:space="preserve"> </w:t>
                </w:r>
                <w:r>
                  <w:br/>
                </w:r>
                <w:r>
                  <w:br/>
                </w:r>
                <w:r>
                  <w:br/>
                </w:r>
                <w:r>
                  <w:br/>
                </w:r>
                <w:r>
                  <w:br/>
                </w:r>
              </w:p>
            </w:sdtContent>
          </w:sdt>
          <w:p w:rsidR="005C627E" w:rsidRPr="00A45D7D" w:rsidRDefault="005C627E" w:rsidP="005C627E"/>
        </w:tc>
      </w:tr>
    </w:tbl>
    <w:p w:rsidR="00A45D7D" w:rsidRDefault="00A45D7D" w:rsidP="00D053DC">
      <w:pPr>
        <w:jc w:val="center"/>
      </w:pPr>
    </w:p>
    <w:p w:rsidR="00936C94" w:rsidRDefault="00A45D7D" w:rsidP="00D053DC">
      <w:pPr>
        <w:jc w:val="center"/>
        <w:rPr>
          <w:sz w:val="44"/>
          <w:szCs w:val="44"/>
        </w:rPr>
      </w:pPr>
      <w:r>
        <w:br w:type="page"/>
      </w:r>
      <w:r w:rsidR="00936C94" w:rsidRPr="003D3836">
        <w:rPr>
          <w:rFonts w:ascii="黑体" w:eastAsia="黑体" w:hint="eastAsia"/>
          <w:kern w:val="0"/>
          <w:sz w:val="44"/>
          <w:szCs w:val="44"/>
        </w:rPr>
        <w:lastRenderedPageBreak/>
        <w:t>项目验收评审表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6"/>
        <w:gridCol w:w="2348"/>
        <w:gridCol w:w="1519"/>
        <w:gridCol w:w="2861"/>
      </w:tblGrid>
      <w:tr w:rsidR="00916C86" w:rsidTr="00916C86">
        <w:tc>
          <w:tcPr>
            <w:tcW w:w="1809" w:type="dxa"/>
          </w:tcPr>
          <w:p w:rsidR="00916C86" w:rsidRDefault="00916C86" w:rsidP="00C0648E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410" w:type="dxa"/>
          </w:tcPr>
          <w:p w:rsidR="00916C86" w:rsidRDefault="0025631B" w:rsidP="005C627E">
            <w:pPr>
              <w:jc w:val="left"/>
            </w:pPr>
            <w:sdt>
              <w:sdtPr>
                <w:rPr>
                  <w:rFonts w:hint="eastAsia"/>
                </w:rPr>
                <w:tag w:val="ProjectId"/>
                <w:id w:val="334109501"/>
                <w:placeholder>
                  <w:docPart w:val="91E4835329BD424BBC5E43A4A95E84FB"/>
                </w:placeholder>
                <w:showingPlcHdr/>
                <w:text/>
              </w:sdtPr>
              <w:sdtEndPr/>
              <w:sdtContent>
                <w:r w:rsidR="005C627E" w:rsidRPr="001C1B4E">
                  <w:rPr>
                    <w:rStyle w:val="ae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tcW w:w="1559" w:type="dxa"/>
          </w:tcPr>
          <w:p w:rsidR="00916C86" w:rsidRDefault="00916C86" w:rsidP="00916C86">
            <w:pPr>
              <w:jc w:val="center"/>
            </w:pPr>
            <w:r>
              <w:rPr>
                <w:rFonts w:hint="eastAsia"/>
              </w:rPr>
              <w:t>评审日期</w:t>
            </w:r>
          </w:p>
        </w:tc>
        <w:sdt>
          <w:sdtPr>
            <w:tag w:val="LastStageReviewDate"/>
            <w:id w:val="334109503"/>
            <w:placeholder>
              <w:docPart w:val="78C23FE18340420AA3A26112B90F5CF8"/>
            </w:placeholder>
            <w:showingPlcHdr/>
            <w:date w:fullDate="2014-12-26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42" w:type="dxa"/>
              </w:tcPr>
              <w:p w:rsidR="00916C86" w:rsidRDefault="005C627E" w:rsidP="005C627E">
                <w:pPr>
                  <w:jc w:val="left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3D3836" w:rsidTr="00C0648E">
        <w:tc>
          <w:tcPr>
            <w:tcW w:w="1809" w:type="dxa"/>
          </w:tcPr>
          <w:p w:rsidR="003D3836" w:rsidRDefault="003D3836" w:rsidP="00C0648E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sdt>
          <w:sdtPr>
            <w:tag w:val="ProjectName"/>
            <w:id w:val="334109502"/>
            <w:placeholder>
              <w:docPart w:val="E96676CDCE03447984E6A83CCB7A9EA3"/>
            </w:placeholder>
          </w:sdtPr>
          <w:sdtEndPr/>
          <w:sdtContent>
            <w:sdt>
              <w:sdtPr>
                <w:tag w:val="ProjectName"/>
                <w:id w:val="-776098247"/>
                <w:placeholder>
                  <w:docPart w:val="5613327E7B714AFB8076CCFEF6B7BE12"/>
                </w:placeholder>
              </w:sdtPr>
              <w:sdtEndPr/>
              <w:sdtContent>
                <w:sdt>
                  <w:sdtPr>
                    <w:tag w:val="ProjectName"/>
                    <w:id w:val="33086120"/>
                    <w:placeholder>
                      <w:docPart w:val="DBC1D4314CE0444A8C3CFC7507A0D718"/>
                    </w:placeholder>
                  </w:sdtPr>
                  <w:sdtEndPr/>
                  <w:sdtContent>
                    <w:sdt>
                      <w:sdtPr>
                        <w:tag w:val="ProjectName"/>
                        <w:id w:val="623197627"/>
                        <w:placeholder>
                          <w:docPart w:val="1E8F0E6A81354E34A29B2506FBD77C0D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6911" w:type="dxa"/>
                            <w:gridSpan w:val="3"/>
                          </w:tcPr>
                          <w:p w:rsidR="003D3836" w:rsidRDefault="005C627E" w:rsidP="005C627E">
                            <w:pPr>
                              <w:jc w:val="left"/>
                            </w:pPr>
                            <w:r w:rsidRPr="001C1B4E">
                              <w:rPr>
                                <w:rStyle w:val="ae"/>
                                <w:rFonts w:hint="eastAsia"/>
                              </w:rPr>
                              <w:t>单击此处输入文字。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D3836" w:rsidTr="00C0648E">
        <w:tc>
          <w:tcPr>
            <w:tcW w:w="1809" w:type="dxa"/>
          </w:tcPr>
          <w:p w:rsidR="003D3836" w:rsidRDefault="003D3836" w:rsidP="00C0648E">
            <w:pPr>
              <w:jc w:val="center"/>
            </w:pPr>
            <w:r>
              <w:rPr>
                <w:rFonts w:hint="eastAsia"/>
              </w:rPr>
              <w:t>需求变更说明</w:t>
            </w:r>
          </w:p>
        </w:tc>
        <w:sdt>
          <w:sdtPr>
            <w:tag w:val="LastStageRequireChange"/>
            <w:id w:val="1007083382"/>
            <w:placeholder>
              <w:docPart w:val="2B64077593C8439FBCEFE8FB5059AB2D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3D3836" w:rsidRDefault="00A4695C" w:rsidP="00A4695C">
                <w:pPr>
                  <w:jc w:val="left"/>
                </w:pPr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EC5DB6" w:rsidTr="007F7E7E">
        <w:tc>
          <w:tcPr>
            <w:tcW w:w="1809" w:type="dxa"/>
          </w:tcPr>
          <w:p w:rsidR="00EC5DB6" w:rsidRDefault="00EC5DB6" w:rsidP="007F7E7E">
            <w:pPr>
              <w:jc w:val="center"/>
            </w:pPr>
            <w:r>
              <w:rPr>
                <w:rFonts w:hint="eastAsia"/>
              </w:rPr>
              <w:t>版本说明</w:t>
            </w:r>
          </w:p>
        </w:tc>
        <w:sdt>
          <w:sdtPr>
            <w:tag w:val="Version"/>
            <w:id w:val="1007083384"/>
            <w:placeholder>
              <w:docPart w:val="C184B17DA15141C88527A5E48D9A5CA9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EC5DB6" w:rsidRDefault="0025631B" w:rsidP="007F7E7E">
                <w:pPr>
                  <w:jc w:val="left"/>
                </w:pPr>
                <w:sdt>
                  <w:sdtPr>
                    <w:tag w:val="DesignStageOneFile"/>
                    <w:id w:val="-1382859355"/>
                    <w:placeholder>
                      <w:docPart w:val="83C82F2A6AF54A97B6F07A0E8CA50629"/>
                    </w:placeholder>
                    <w:text/>
                  </w:sdtPr>
                  <w:sdtEndPr/>
                  <w:sdtContent>
                    <w:r w:rsidR="00B967A4">
                      <w:rPr>
                        <w:rFonts w:hint="eastAsia"/>
                      </w:rPr>
                      <w:t>设计稿</w:t>
                    </w:r>
                    <w:r w:rsidR="00B967A4">
                      <w:t>.zip revision:1</w:t>
                    </w:r>
                  </w:sdtContent>
                </w:sdt>
              </w:p>
            </w:tc>
          </w:sdtContent>
        </w:sdt>
      </w:tr>
      <w:tr w:rsidR="004422E9" w:rsidTr="007F7E7E">
        <w:tc>
          <w:tcPr>
            <w:tcW w:w="1809" w:type="dxa"/>
          </w:tcPr>
          <w:p w:rsidR="004422E9" w:rsidRDefault="004422E9" w:rsidP="007F7E7E">
            <w:pPr>
              <w:jc w:val="center"/>
            </w:pPr>
            <w:r>
              <w:rPr>
                <w:rFonts w:hint="eastAsia"/>
              </w:rPr>
              <w:t>部署说明</w:t>
            </w:r>
          </w:p>
        </w:tc>
        <w:sdt>
          <w:sdtPr>
            <w:tag w:val="Deploy"/>
            <w:id w:val="1007083389"/>
            <w:placeholder>
              <w:docPart w:val="2B5ADF8FFA5E46B594899F8D38768790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4422E9" w:rsidRDefault="00A4695C" w:rsidP="00A4695C">
                <w:pPr>
                  <w:jc w:val="left"/>
                </w:pPr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E25689" w:rsidTr="00CD1178">
        <w:tc>
          <w:tcPr>
            <w:tcW w:w="1809" w:type="dxa"/>
          </w:tcPr>
          <w:p w:rsidR="00E25689" w:rsidRDefault="00E25689" w:rsidP="00CD1178">
            <w:pPr>
              <w:jc w:val="center"/>
            </w:pPr>
            <w:r>
              <w:rPr>
                <w:rFonts w:hint="eastAsia"/>
              </w:rPr>
              <w:t>测试报告</w:t>
            </w:r>
          </w:p>
        </w:tc>
        <w:sdt>
          <w:sdtPr>
            <w:tag w:val="TestReport"/>
            <w:id w:val="1007083392"/>
            <w:placeholder>
              <w:docPart w:val="53D41AFEDC8C438CAF4BF4E4304DA656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E25689" w:rsidRDefault="00A4695C" w:rsidP="00A4695C">
                <w:pPr>
                  <w:jc w:val="left"/>
                </w:pPr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412986" w:rsidRPr="00A45D7D" w:rsidTr="00E41303">
        <w:tc>
          <w:tcPr>
            <w:tcW w:w="1809" w:type="dxa"/>
          </w:tcPr>
          <w:p w:rsidR="00412986" w:rsidRDefault="00412986" w:rsidP="00E41303">
            <w:pPr>
              <w:jc w:val="center"/>
            </w:pPr>
            <w:r>
              <w:rPr>
                <w:rFonts w:hint="eastAsia"/>
              </w:rPr>
              <w:t>代码抽查</w:t>
            </w:r>
          </w:p>
        </w:tc>
        <w:sdt>
          <w:sdtPr>
            <w:tag w:val="CodeCheck"/>
            <w:id w:val="1007083398"/>
            <w:placeholder>
              <w:docPart w:val="C326DFBFB42A4E2D8B7EF506C413BA39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412986" w:rsidRDefault="00A4695C" w:rsidP="00A4695C">
                <w:pPr>
                  <w:jc w:val="left"/>
                </w:pPr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412986" w:rsidTr="00E4130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986" w:rsidRDefault="00412986" w:rsidP="00E41303">
            <w:pPr>
              <w:jc w:val="center"/>
            </w:pPr>
            <w:r>
              <w:rPr>
                <w:rFonts w:hint="eastAsia"/>
              </w:rPr>
              <w:t>测试用例抽查</w:t>
            </w:r>
          </w:p>
        </w:tc>
        <w:sdt>
          <w:sdtPr>
            <w:tag w:val="TestcaseCheck"/>
            <w:id w:val="1464234681"/>
            <w:placeholder>
              <w:docPart w:val="24BF59183B984314B56B68C279EA34FF"/>
            </w:placeholder>
          </w:sdtPr>
          <w:sdtEndPr/>
          <w:sdtContent>
            <w:tc>
              <w:tcPr>
                <w:tcW w:w="691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12986" w:rsidRDefault="00A4695C" w:rsidP="00A4695C"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BA7D31" w:rsidTr="00B40F59">
        <w:tc>
          <w:tcPr>
            <w:tcW w:w="1809" w:type="dxa"/>
          </w:tcPr>
          <w:p w:rsidR="00BA7D31" w:rsidRDefault="00BA7D31" w:rsidP="00B40F59">
            <w:pPr>
              <w:jc w:val="center"/>
            </w:pPr>
            <w:r>
              <w:rPr>
                <w:rFonts w:hint="eastAsia"/>
              </w:rPr>
              <w:t>研发能力矩阵</w:t>
            </w:r>
          </w:p>
        </w:tc>
        <w:sdt>
          <w:sdtPr>
            <w:tag w:val="MatrixCheck"/>
            <w:id w:val="-2052298363"/>
            <w:placeholder>
              <w:docPart w:val="50496DB79B6B4712A3E83A1AC6566839"/>
            </w:placeholder>
            <w:comboBox>
              <w:listItem w:displayText="已更新" w:value="已更新"/>
            </w:comboBox>
          </w:sdtPr>
          <w:sdtEndPr/>
          <w:sdtContent>
            <w:tc>
              <w:tcPr>
                <w:tcW w:w="6911" w:type="dxa"/>
                <w:gridSpan w:val="3"/>
              </w:tcPr>
              <w:p w:rsidR="00BA7D31" w:rsidRDefault="00A4695C" w:rsidP="00A4695C"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412986" w:rsidRPr="00A45D7D" w:rsidTr="00E41303">
        <w:tc>
          <w:tcPr>
            <w:tcW w:w="1809" w:type="dxa"/>
          </w:tcPr>
          <w:p w:rsidR="00412986" w:rsidRDefault="00412986" w:rsidP="00E4130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sdt>
          <w:sdtPr>
            <w:tag w:val="LastStageNote"/>
            <w:id w:val="1007083395"/>
            <w:placeholder>
              <w:docPart w:val="6D903801C3F44741B2AE4D73F1B2C3CB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412986" w:rsidRPr="00A45D7D" w:rsidRDefault="00412986" w:rsidP="00E41303">
                <w:pPr>
                  <w:jc w:val="left"/>
                </w:pPr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E25689" w:rsidRPr="00A45D7D" w:rsidTr="005F3F20">
        <w:tc>
          <w:tcPr>
            <w:tcW w:w="8720" w:type="dxa"/>
            <w:gridSpan w:val="4"/>
            <w:shd w:val="clear" w:color="auto" w:fill="D6E3BC"/>
          </w:tcPr>
          <w:p w:rsidR="00E25689" w:rsidRPr="00A45D7D" w:rsidRDefault="00E25689" w:rsidP="00E25689">
            <w:pPr>
              <w:jc w:val="center"/>
            </w:pPr>
            <w:r w:rsidRPr="00E25689">
              <w:rPr>
                <w:rFonts w:hint="eastAsia"/>
                <w:b/>
              </w:rPr>
              <w:t>评审记录</w:t>
            </w:r>
          </w:p>
        </w:tc>
      </w:tr>
      <w:tr w:rsidR="00B612F6" w:rsidRPr="00A45D7D" w:rsidTr="00CD1178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每日会议抽查</w:t>
            </w:r>
          </w:p>
        </w:tc>
        <w:sdt>
          <w:sdtPr>
            <w:tag w:val="DailyConferenceCheck"/>
            <w:id w:val="334109513"/>
            <w:placeholder>
              <w:docPart w:val="0C73C4BF23624562A028C748329B0742"/>
            </w:placeholder>
            <w:comboBox>
              <w:listItem w:displayText="通过" w:value="通过"/>
            </w:comboBox>
          </w:sdtPr>
          <w:sdtEndPr/>
          <w:sdtContent>
            <w:tc>
              <w:tcPr>
                <w:tcW w:w="6911" w:type="dxa"/>
                <w:gridSpan w:val="3"/>
              </w:tcPr>
              <w:p w:rsidR="00B612F6" w:rsidRDefault="00A4695C">
                <w:pPr>
                  <w:jc w:val="left"/>
                </w:pPr>
                <w:r>
                  <w:t>通过</w:t>
                </w:r>
              </w:p>
            </w:tc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技术架构检查</w:t>
            </w:r>
          </w:p>
        </w:tc>
        <w:sdt>
          <w:sdtPr>
            <w:tag w:val="ArchitectureCheck"/>
            <w:id w:val="1007083401"/>
            <w:placeholder>
              <w:docPart w:val="1C6FA82E84674D6892E2546294BA17B3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B612F6" w:rsidRDefault="00A4695C" w:rsidP="00A4695C"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需求变更检查</w:t>
            </w:r>
          </w:p>
        </w:tc>
        <w:sdt>
          <w:sdtPr>
            <w:tag w:val="RequireChangeCheck"/>
            <w:id w:val="1007083404"/>
            <w:placeholder>
              <w:docPart w:val="6112BA2E6FCA4D1CA75033BB0944F9B9"/>
            </w:placeholder>
          </w:sdtPr>
          <w:sdtEndPr/>
          <w:sdtContent>
            <w:sdt>
              <w:sdtPr>
                <w:tag w:val="ArchitectureCheck"/>
                <w:id w:val="1969168446"/>
                <w:placeholder>
                  <w:docPart w:val="8E3842B33310405CA7B2DDC3C25D3D7E"/>
                </w:placeholder>
              </w:sdtPr>
              <w:sdtEndPr/>
              <w:sdtContent>
                <w:tc>
                  <w:tcPr>
                    <w:tcW w:w="6911" w:type="dxa"/>
                    <w:gridSpan w:val="3"/>
                  </w:tcPr>
                  <w:p w:rsidR="00B612F6" w:rsidRDefault="00A4695C">
                    <w:r>
                      <w:rPr>
                        <w:rFonts w:hint="eastAsia"/>
                      </w:rPr>
                      <w:t>无</w:t>
                    </w:r>
                  </w:p>
                </w:tc>
              </w:sdtContent>
            </w:sdt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测试报告抽查</w:t>
            </w:r>
          </w:p>
        </w:tc>
        <w:sdt>
          <w:sdtPr>
            <w:tag w:val="TestReportCheck"/>
            <w:id w:val="1007083407"/>
            <w:placeholder>
              <w:docPart w:val="9F79537A3551415D8B7BFE11E1D3ECD1"/>
            </w:placeholder>
          </w:sdtPr>
          <w:sdtEndPr/>
          <w:sdtContent>
            <w:sdt>
              <w:sdtPr>
                <w:tag w:val="ArchitectureCheck"/>
                <w:id w:val="-1187894503"/>
                <w:placeholder>
                  <w:docPart w:val="ADA1D797241B477F81B4C7EC83D23B49"/>
                </w:placeholder>
              </w:sdtPr>
              <w:sdtEndPr/>
              <w:sdtContent>
                <w:tc>
                  <w:tcPr>
                    <w:tcW w:w="6911" w:type="dxa"/>
                    <w:gridSpan w:val="3"/>
                  </w:tcPr>
                  <w:p w:rsidR="00B612F6" w:rsidRDefault="00A4695C">
                    <w:r>
                      <w:rPr>
                        <w:rFonts w:hint="eastAsia"/>
                      </w:rPr>
                      <w:t>无</w:t>
                    </w:r>
                  </w:p>
                </w:tc>
              </w:sdtContent>
            </w:sdt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t>Bug</w:t>
            </w:r>
            <w:r>
              <w:rPr>
                <w:rFonts w:hint="eastAsia"/>
              </w:rPr>
              <w:t>记录抽查</w:t>
            </w:r>
          </w:p>
        </w:tc>
        <w:sdt>
          <w:sdtPr>
            <w:tag w:val="BugCheck"/>
            <w:id w:val="1007083410"/>
            <w:placeholder>
              <w:docPart w:val="9A1FC250251D4EEAA450EE34B21248E9"/>
            </w:placeholder>
          </w:sdtPr>
          <w:sdtEndPr/>
          <w:sdtContent>
            <w:sdt>
              <w:sdtPr>
                <w:tag w:val="ArchitectureCheck"/>
                <w:id w:val="-2076805777"/>
                <w:placeholder>
                  <w:docPart w:val="289F3FA98852419C94F473E6718FD85C"/>
                </w:placeholder>
              </w:sdtPr>
              <w:sdtEndPr/>
              <w:sdtContent>
                <w:tc>
                  <w:tcPr>
                    <w:tcW w:w="6911" w:type="dxa"/>
                    <w:gridSpan w:val="3"/>
                  </w:tcPr>
                  <w:p w:rsidR="00B612F6" w:rsidRDefault="00A4695C">
                    <w:r>
                      <w:rPr>
                        <w:rFonts w:hint="eastAsia"/>
                      </w:rPr>
                      <w:t>无</w:t>
                    </w:r>
                  </w:p>
                </w:tc>
              </w:sdtContent>
            </w:sdt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遗留问题意见</w:t>
            </w:r>
          </w:p>
        </w:tc>
        <w:sdt>
          <w:sdtPr>
            <w:tag w:val="DeferedProblem"/>
            <w:id w:val="1007083413"/>
            <w:placeholder>
              <w:docPart w:val="9688F468B1144D1799EFE0922AD3F675"/>
            </w:placeholder>
          </w:sdtPr>
          <w:sdtEndPr/>
          <w:sdtContent>
            <w:sdt>
              <w:sdtPr>
                <w:tag w:val="ArchitectureCheck"/>
                <w:id w:val="-1180886950"/>
                <w:placeholder>
                  <w:docPart w:val="89133C7D8FEF4BA08F8B5F29E01A1D00"/>
                </w:placeholder>
              </w:sdtPr>
              <w:sdtEndPr/>
              <w:sdtContent>
                <w:tc>
                  <w:tcPr>
                    <w:tcW w:w="6911" w:type="dxa"/>
                    <w:gridSpan w:val="3"/>
                  </w:tcPr>
                  <w:p w:rsidR="00B612F6" w:rsidRDefault="00A4695C">
                    <w:r>
                      <w:rPr>
                        <w:rFonts w:hint="eastAsia"/>
                      </w:rPr>
                      <w:t>无</w:t>
                    </w:r>
                  </w:p>
                </w:tc>
              </w:sdtContent>
            </w:sdt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部署说明检查</w:t>
            </w:r>
          </w:p>
        </w:tc>
        <w:sdt>
          <w:sdtPr>
            <w:tag w:val="DeployCheck"/>
            <w:id w:val="1007083416"/>
            <w:placeholder>
              <w:docPart w:val="6B1C7431826E43CEAFB160C517B03E80"/>
            </w:placeholder>
          </w:sdtPr>
          <w:sdtEndPr/>
          <w:sdtContent>
            <w:sdt>
              <w:sdtPr>
                <w:tag w:val="ArchitectureCheck"/>
                <w:id w:val="-405537723"/>
                <w:placeholder>
                  <w:docPart w:val="405D4D371F5344C5B2E84D516F86D0A3"/>
                </w:placeholder>
              </w:sdtPr>
              <w:sdtEndPr/>
              <w:sdtContent>
                <w:tc>
                  <w:tcPr>
                    <w:tcW w:w="6911" w:type="dxa"/>
                    <w:gridSpan w:val="3"/>
                  </w:tcPr>
                  <w:p w:rsidR="00B612F6" w:rsidRDefault="00A4695C">
                    <w:r>
                      <w:rPr>
                        <w:rFonts w:hint="eastAsia"/>
                      </w:rPr>
                      <w:t>无</w:t>
                    </w:r>
                  </w:p>
                </w:tc>
              </w:sdtContent>
            </w:sdt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评审结论</w:t>
            </w:r>
          </w:p>
        </w:tc>
        <w:sdt>
          <w:sdtPr>
            <w:tag w:val="LastStageConclusion"/>
            <w:id w:val="334109529"/>
            <w:placeholder>
              <w:docPart w:val="0C73C4BF23624562A028C748329B0742"/>
            </w:placeholder>
            <w:comboBox>
              <w:listItem w:displayText="通过" w:value="通过"/>
            </w:comboBox>
          </w:sdtPr>
          <w:sdtEndPr/>
          <w:sdtContent>
            <w:tc>
              <w:tcPr>
                <w:tcW w:w="6911" w:type="dxa"/>
                <w:gridSpan w:val="3"/>
              </w:tcPr>
              <w:p w:rsidR="00B612F6" w:rsidRDefault="00A4695C">
                <w:r>
                  <w:t>通过</w:t>
                </w:r>
              </w:p>
            </w:tc>
          </w:sdtContent>
        </w:sdt>
      </w:tr>
      <w:tr w:rsidR="00B612F6" w:rsidTr="00C0648E">
        <w:tc>
          <w:tcPr>
            <w:tcW w:w="1809" w:type="dxa"/>
          </w:tcPr>
          <w:p w:rsidR="00B612F6" w:rsidRDefault="00B612F6">
            <w:pPr>
              <w:jc w:val="center"/>
            </w:pPr>
            <w:r>
              <w:rPr>
                <w:rFonts w:hint="eastAsia"/>
              </w:rPr>
              <w:t>参与人签字</w:t>
            </w:r>
          </w:p>
        </w:tc>
        <w:tc>
          <w:tcPr>
            <w:tcW w:w="6911" w:type="dxa"/>
            <w:gridSpan w:val="3"/>
          </w:tcPr>
          <w:sdt>
            <w:sdtPr>
              <w:rPr>
                <w:rFonts w:hint="eastAsia"/>
              </w:rPr>
              <w:tag w:val="LastStageSignature"/>
              <w:id w:val="334109531"/>
              <w:placeholder>
                <w:docPart w:val="2A0966F0100E4871A5A5E087A788388B"/>
              </w:placeholder>
              <w:text w:multiLine="1"/>
            </w:sdtPr>
            <w:sdtEndPr/>
            <w:sdtContent>
              <w:p w:rsidR="00B612F6" w:rsidRDefault="00C80E0C">
                <w:r>
                  <w:br/>
                </w:r>
                <w:r>
                  <w:br/>
                </w:r>
                <w:r>
                  <w:br/>
                </w:r>
                <w:r>
                  <w:br/>
                </w:r>
                <w:r>
                  <w:br/>
                </w:r>
                <w:r w:rsidR="0096654C">
                  <w:rPr>
                    <w:rFonts w:hint="eastAsia"/>
                  </w:rPr>
                  <w:t xml:space="preserve"> </w:t>
                </w:r>
              </w:p>
            </w:sdtContent>
          </w:sdt>
          <w:p w:rsidR="0093157F" w:rsidRDefault="0093157F"/>
        </w:tc>
      </w:tr>
    </w:tbl>
    <w:p w:rsidR="006042C1" w:rsidRDefault="006042C1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Default="00BD2C79" w:rsidP="00BD2C79">
      <w:pPr>
        <w:widowControl/>
        <w:jc w:val="left"/>
        <w:rPr>
          <w:szCs w:val="21"/>
        </w:rPr>
      </w:pPr>
    </w:p>
    <w:p w:rsidR="00BD2C79" w:rsidRDefault="00BD2C79" w:rsidP="00BD2C79">
      <w:pPr>
        <w:jc w:val="center"/>
        <w:rPr>
          <w:sz w:val="44"/>
          <w:szCs w:val="44"/>
        </w:rPr>
      </w:pPr>
      <w:r>
        <w:rPr>
          <w:rFonts w:ascii="黑体" w:eastAsia="黑体" w:hint="eastAsia"/>
          <w:kern w:val="0"/>
          <w:sz w:val="44"/>
          <w:szCs w:val="44"/>
        </w:rPr>
        <w:t>设计</w:t>
      </w:r>
      <w:r w:rsidRPr="003D3836">
        <w:rPr>
          <w:rFonts w:ascii="黑体" w:eastAsia="黑体" w:hint="eastAsia"/>
          <w:kern w:val="0"/>
          <w:sz w:val="44"/>
          <w:szCs w:val="44"/>
        </w:rPr>
        <w:t>验收评审表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2349"/>
        <w:gridCol w:w="1520"/>
        <w:gridCol w:w="2863"/>
      </w:tblGrid>
      <w:tr w:rsidR="00BD2C79" w:rsidTr="009B3453">
        <w:tc>
          <w:tcPr>
            <w:tcW w:w="1809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410" w:type="dxa"/>
          </w:tcPr>
          <w:p w:rsidR="00BD2C79" w:rsidRDefault="0025631B" w:rsidP="005C627E">
            <w:pPr>
              <w:jc w:val="left"/>
            </w:pPr>
            <w:sdt>
              <w:sdtPr>
                <w:rPr>
                  <w:rFonts w:hint="eastAsia"/>
                </w:rPr>
                <w:tag w:val="ProjectId"/>
                <w:id w:val="-469056514"/>
                <w:placeholder>
                  <w:docPart w:val="9D3FBCEA14C04F3599A75BEA4A924F30"/>
                </w:placeholder>
                <w:showingPlcHdr/>
                <w:text/>
              </w:sdtPr>
              <w:sdtEndPr/>
              <w:sdtContent>
                <w:r w:rsidR="005C627E" w:rsidRPr="001C1B4E">
                  <w:rPr>
                    <w:rStyle w:val="ae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tcW w:w="1559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评审日期</w:t>
            </w:r>
          </w:p>
        </w:tc>
        <w:sdt>
          <w:sdtPr>
            <w:tag w:val="LastStageReviewDate"/>
            <w:id w:val="1160422224"/>
            <w:placeholder>
              <w:docPart w:val="0F2E6F38355B40B1858D43E807BFD56A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42" w:type="dxa"/>
              </w:tcPr>
              <w:p w:rsidR="00BD2C79" w:rsidRDefault="00BD2C79" w:rsidP="009B3453">
                <w:pPr>
                  <w:jc w:val="left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BD2C79" w:rsidTr="009B3453">
        <w:tc>
          <w:tcPr>
            <w:tcW w:w="1809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bookmarkStart w:id="0" w:name="OLE_LINK1" w:displacedByCustomXml="next"/>
        <w:sdt>
          <w:sdtPr>
            <w:tag w:val="ProjectName"/>
            <w:id w:val="-1886626687"/>
            <w:placeholder>
              <w:docPart w:val="5F722003380249AAB095F2EE1F2B1CB5"/>
            </w:placeholder>
            <w:showingPlcHdr/>
          </w:sdtPr>
          <w:sdtEndPr/>
          <w:sdtContent>
            <w:tc>
              <w:tcPr>
                <w:tcW w:w="6911" w:type="dxa"/>
                <w:gridSpan w:val="3"/>
              </w:tcPr>
              <w:p w:rsidR="00BD2C79" w:rsidRDefault="005A15A6" w:rsidP="005A15A6">
                <w:pPr>
                  <w:jc w:val="left"/>
                </w:pPr>
                <w:r w:rsidRPr="001C1B4E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  <w:bookmarkEnd w:id="0" w:displacedByCustomXml="prev"/>
      </w:tr>
      <w:tr w:rsidR="00BD2C79" w:rsidTr="009B3453">
        <w:tc>
          <w:tcPr>
            <w:tcW w:w="1809" w:type="dxa"/>
            <w:vMerge w:val="restart"/>
          </w:tcPr>
          <w:p w:rsidR="00BD2C79" w:rsidRDefault="00BD2C79" w:rsidP="009B3453">
            <w:pPr>
              <w:jc w:val="center"/>
            </w:pPr>
          </w:p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次迭代</w:t>
            </w:r>
          </w:p>
        </w:tc>
        <w:tc>
          <w:tcPr>
            <w:tcW w:w="2410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设计稿</w:t>
            </w:r>
          </w:p>
        </w:tc>
        <w:sdt>
          <w:sdtPr>
            <w:tag w:val="DesignStageOneFile"/>
            <w:id w:val="1261183775"/>
            <w:placeholder>
              <w:docPart w:val="F206AA4B6F4147DFAD7EDED0643399B4"/>
            </w:placeholder>
            <w:text/>
          </w:sdtPr>
          <w:sdtEndPr/>
          <w:sdtContent>
            <w:tc>
              <w:tcPr>
                <w:tcW w:w="4501" w:type="dxa"/>
                <w:gridSpan w:val="2"/>
              </w:tcPr>
              <w:p w:rsidR="00BD2C79" w:rsidRDefault="00BD2C79" w:rsidP="009B3453">
                <w:pPr>
                  <w:jc w:val="center"/>
                </w:pPr>
                <w:r>
                  <w:rPr>
                    <w:rFonts w:hint="eastAsia"/>
                  </w:rPr>
                  <w:t>设计稿</w:t>
                </w:r>
                <w:r>
                  <w:t>.zip revision:1</w:t>
                </w:r>
              </w:p>
            </w:tc>
          </w:sdtContent>
        </w:sdt>
      </w:tr>
      <w:tr w:rsidR="00BD2C79" w:rsidRPr="00A45D7D" w:rsidTr="009B3453">
        <w:tc>
          <w:tcPr>
            <w:tcW w:w="1809" w:type="dxa"/>
            <w:vMerge/>
          </w:tcPr>
          <w:p w:rsidR="00BD2C79" w:rsidRDefault="00BD2C79" w:rsidP="009B3453">
            <w:pPr>
              <w:jc w:val="center"/>
            </w:pPr>
          </w:p>
        </w:tc>
        <w:tc>
          <w:tcPr>
            <w:tcW w:w="2410" w:type="dxa"/>
          </w:tcPr>
          <w:p w:rsidR="00BD2C79" w:rsidRPr="00A45D7D" w:rsidRDefault="00BD2C79" w:rsidP="009B3453">
            <w:pPr>
              <w:jc w:val="center"/>
            </w:pPr>
            <w:r w:rsidRPr="00A45D7D">
              <w:rPr>
                <w:rFonts w:hint="eastAsia"/>
              </w:rPr>
              <w:t>评审日期</w:t>
            </w:r>
          </w:p>
        </w:tc>
        <w:sdt>
          <w:sdtPr>
            <w:tag w:val="DesignStageOneFinishedDate"/>
            <w:id w:val="-429044437"/>
            <w:placeholder>
              <w:docPart w:val="EE03A9743E0C449B91413535D08345E2"/>
            </w:placeholder>
            <w:showingPlcHdr/>
            <w:date w:fullDate="2014-12-22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4501" w:type="dxa"/>
                <w:gridSpan w:val="2"/>
              </w:tcPr>
              <w:p w:rsidR="00BD2C79" w:rsidRPr="00A45D7D" w:rsidRDefault="00EA7F0E" w:rsidP="00EA7F0E">
                <w:pPr>
                  <w:jc w:val="center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BD2C79" w:rsidTr="009B3453">
        <w:tc>
          <w:tcPr>
            <w:tcW w:w="1809" w:type="dxa"/>
            <w:vMerge w:val="restart"/>
          </w:tcPr>
          <w:p w:rsidR="00BD2C79" w:rsidRDefault="00BD2C79" w:rsidP="009B3453">
            <w:pPr>
              <w:jc w:val="center"/>
            </w:pPr>
          </w:p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次迭代</w:t>
            </w:r>
          </w:p>
        </w:tc>
        <w:tc>
          <w:tcPr>
            <w:tcW w:w="2410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设计稿</w:t>
            </w:r>
          </w:p>
        </w:tc>
        <w:sdt>
          <w:sdtPr>
            <w:tag w:val="DesignStageTwoWorkFile"/>
            <w:id w:val="-1704848842"/>
            <w:placeholder>
              <w:docPart w:val="168505B5342C44ACB997659E8A4EF831"/>
            </w:placeholder>
            <w:showingPlcHdr/>
            <w:text/>
          </w:sdtPr>
          <w:sdtEndPr/>
          <w:sdtContent>
            <w:tc>
              <w:tcPr>
                <w:tcW w:w="4501" w:type="dxa"/>
                <w:gridSpan w:val="2"/>
              </w:tcPr>
              <w:p w:rsidR="00BD2C79" w:rsidRDefault="00BD2C79" w:rsidP="009B3453">
                <w:pPr>
                  <w:jc w:val="center"/>
                </w:pPr>
                <w:r w:rsidRPr="00415898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BD2C79" w:rsidRPr="00A45D7D" w:rsidTr="009B3453">
        <w:tc>
          <w:tcPr>
            <w:tcW w:w="1809" w:type="dxa"/>
            <w:vMerge/>
          </w:tcPr>
          <w:p w:rsidR="00BD2C79" w:rsidRDefault="00BD2C79" w:rsidP="009B3453">
            <w:pPr>
              <w:jc w:val="center"/>
            </w:pPr>
          </w:p>
        </w:tc>
        <w:tc>
          <w:tcPr>
            <w:tcW w:w="2410" w:type="dxa"/>
          </w:tcPr>
          <w:p w:rsidR="00BD2C79" w:rsidRPr="00A45D7D" w:rsidRDefault="00BD2C79" w:rsidP="009B3453">
            <w:pPr>
              <w:jc w:val="center"/>
            </w:pPr>
            <w:r w:rsidRPr="00A45D7D">
              <w:rPr>
                <w:rFonts w:hint="eastAsia"/>
              </w:rPr>
              <w:t>评审日期</w:t>
            </w:r>
          </w:p>
        </w:tc>
        <w:sdt>
          <w:sdtPr>
            <w:tag w:val="DesignStageTwoFinishedDate"/>
            <w:id w:val="576557499"/>
            <w:placeholder>
              <w:docPart w:val="D4956B93021A46D684C41ABE421D36CE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4501" w:type="dxa"/>
                <w:gridSpan w:val="2"/>
              </w:tcPr>
              <w:p w:rsidR="00BD2C79" w:rsidRPr="00A45D7D" w:rsidRDefault="00BD2C79" w:rsidP="009B3453">
                <w:pPr>
                  <w:jc w:val="center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BD2C79" w:rsidTr="009B3453">
        <w:tc>
          <w:tcPr>
            <w:tcW w:w="1809" w:type="dxa"/>
            <w:vMerge w:val="restart"/>
          </w:tcPr>
          <w:p w:rsidR="00BD2C79" w:rsidRDefault="00BD2C79" w:rsidP="009B3453">
            <w:pPr>
              <w:jc w:val="center"/>
            </w:pPr>
          </w:p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次迭代</w:t>
            </w:r>
          </w:p>
        </w:tc>
        <w:tc>
          <w:tcPr>
            <w:tcW w:w="2410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设计稿</w:t>
            </w:r>
          </w:p>
        </w:tc>
        <w:sdt>
          <w:sdtPr>
            <w:tag w:val="DesignStageThreeWorkFile"/>
            <w:id w:val="-434449271"/>
            <w:placeholder>
              <w:docPart w:val="048B57A4ABFB4BA896CEA995A9276893"/>
            </w:placeholder>
            <w:showingPlcHdr/>
            <w:text/>
          </w:sdtPr>
          <w:sdtEndPr/>
          <w:sdtContent>
            <w:tc>
              <w:tcPr>
                <w:tcW w:w="4501" w:type="dxa"/>
                <w:gridSpan w:val="2"/>
              </w:tcPr>
              <w:p w:rsidR="00BD2C79" w:rsidRDefault="00BD2C79" w:rsidP="009B3453">
                <w:pPr>
                  <w:jc w:val="center"/>
                </w:pPr>
                <w:r w:rsidRPr="00415898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BD2C79" w:rsidRPr="00A45D7D" w:rsidTr="009B3453">
        <w:tc>
          <w:tcPr>
            <w:tcW w:w="1809" w:type="dxa"/>
            <w:vMerge/>
          </w:tcPr>
          <w:p w:rsidR="00BD2C79" w:rsidRDefault="00BD2C79" w:rsidP="009B3453">
            <w:pPr>
              <w:jc w:val="center"/>
            </w:pPr>
          </w:p>
        </w:tc>
        <w:tc>
          <w:tcPr>
            <w:tcW w:w="2410" w:type="dxa"/>
          </w:tcPr>
          <w:p w:rsidR="00BD2C79" w:rsidRPr="00A45D7D" w:rsidRDefault="00BD2C79" w:rsidP="009B3453">
            <w:pPr>
              <w:jc w:val="center"/>
            </w:pPr>
            <w:r w:rsidRPr="00A45D7D">
              <w:rPr>
                <w:rFonts w:hint="eastAsia"/>
              </w:rPr>
              <w:t>评审日期</w:t>
            </w:r>
          </w:p>
        </w:tc>
        <w:sdt>
          <w:sdtPr>
            <w:tag w:val="DesignStageThreeFinishedDate"/>
            <w:id w:val="628054280"/>
            <w:placeholder>
              <w:docPart w:val="2B2240A1BFCF4D09B3BFD29826915213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4501" w:type="dxa"/>
                <w:gridSpan w:val="2"/>
              </w:tcPr>
              <w:p w:rsidR="00BD2C79" w:rsidRPr="00A45D7D" w:rsidRDefault="00BD2C79" w:rsidP="009B3453">
                <w:pPr>
                  <w:jc w:val="center"/>
                </w:pPr>
                <w:r w:rsidRPr="001C1B4E">
                  <w:rPr>
                    <w:rStyle w:val="ae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BD2C79" w:rsidRPr="00A45D7D" w:rsidTr="009B3453">
        <w:tc>
          <w:tcPr>
            <w:tcW w:w="1809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sdt>
          <w:sdtPr>
            <w:tag w:val="LastStageNote"/>
            <w:id w:val="-458497814"/>
            <w:placeholder>
              <w:docPart w:val="BA8663375D504D2393A0F254A7B3D03E"/>
            </w:placeholder>
          </w:sdtPr>
          <w:sdtEndPr/>
          <w:sdtContent>
            <w:tc>
              <w:tcPr>
                <w:tcW w:w="6911" w:type="dxa"/>
                <w:gridSpan w:val="3"/>
              </w:tcPr>
              <w:p w:rsidR="00BD2C79" w:rsidRPr="00A45D7D" w:rsidRDefault="00BD2C79" w:rsidP="009B3453">
                <w:pPr>
                  <w:jc w:val="left"/>
                </w:pPr>
                <w:r>
                  <w:rPr>
                    <w:rFonts w:hint="eastAsia"/>
                  </w:rPr>
                  <w:t>无</w:t>
                </w:r>
              </w:p>
            </w:tc>
          </w:sdtContent>
        </w:sdt>
      </w:tr>
      <w:tr w:rsidR="00BD2C79" w:rsidRPr="00A45D7D" w:rsidTr="009B3453">
        <w:tc>
          <w:tcPr>
            <w:tcW w:w="8720" w:type="dxa"/>
            <w:gridSpan w:val="4"/>
            <w:shd w:val="clear" w:color="auto" w:fill="D6E3BC"/>
          </w:tcPr>
          <w:p w:rsidR="00BD2C79" w:rsidRPr="00A45D7D" w:rsidRDefault="00BD2C79" w:rsidP="009B3453">
            <w:pPr>
              <w:jc w:val="center"/>
            </w:pPr>
            <w:r w:rsidRPr="00E25689">
              <w:rPr>
                <w:rFonts w:hint="eastAsia"/>
                <w:b/>
              </w:rPr>
              <w:t>评审记录</w:t>
            </w:r>
          </w:p>
        </w:tc>
      </w:tr>
      <w:tr w:rsidR="00BD2C79" w:rsidTr="009B3453">
        <w:tc>
          <w:tcPr>
            <w:tcW w:w="1809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遗留问题意见</w:t>
            </w:r>
          </w:p>
        </w:tc>
        <w:sdt>
          <w:sdtPr>
            <w:tag w:val="DeferedProblem"/>
            <w:id w:val="-1934044579"/>
            <w:placeholder>
              <w:docPart w:val="D68ACB5557A04267AEAF778539D0F4AB"/>
            </w:placeholder>
            <w:showingPlcHdr/>
          </w:sdtPr>
          <w:sdtEndPr/>
          <w:sdtContent>
            <w:tc>
              <w:tcPr>
                <w:tcW w:w="6911" w:type="dxa"/>
                <w:gridSpan w:val="3"/>
              </w:tcPr>
              <w:p w:rsidR="00BD2C79" w:rsidRDefault="00BD2C79" w:rsidP="009B3453">
                <w:r w:rsidRPr="006706EB">
                  <w:rPr>
                    <w:rStyle w:val="ae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BD2C79" w:rsidTr="009B3453">
        <w:tc>
          <w:tcPr>
            <w:tcW w:w="1809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评审结论</w:t>
            </w:r>
          </w:p>
        </w:tc>
        <w:sdt>
          <w:sdtPr>
            <w:tag w:val="LastStageConclusion"/>
            <w:id w:val="337587210"/>
            <w:placeholder>
              <w:docPart w:val="59AB6A76E3354139AC138754C6CCF76B"/>
            </w:placeholder>
            <w:showingPlcHdr/>
            <w:comboBox>
              <w:listItem w:displayText="通过" w:value="通过"/>
            </w:comboBox>
          </w:sdtPr>
          <w:sdtEndPr/>
          <w:sdtContent>
            <w:tc>
              <w:tcPr>
                <w:tcW w:w="6911" w:type="dxa"/>
                <w:gridSpan w:val="3"/>
              </w:tcPr>
              <w:p w:rsidR="00BD2C79" w:rsidRDefault="00BD2C79" w:rsidP="009B3453">
                <w:r w:rsidRPr="001C1B4E">
                  <w:rPr>
                    <w:rStyle w:val="ae"/>
                    <w:rFonts w:hint="eastAsia"/>
                  </w:rPr>
                  <w:t>选择一项。</w:t>
                </w:r>
              </w:p>
            </w:tc>
          </w:sdtContent>
        </w:sdt>
      </w:tr>
      <w:tr w:rsidR="00BD2C79" w:rsidTr="009B3453">
        <w:tc>
          <w:tcPr>
            <w:tcW w:w="1809" w:type="dxa"/>
          </w:tcPr>
          <w:p w:rsidR="00BD2C79" w:rsidRDefault="00BD2C79" w:rsidP="009B3453">
            <w:pPr>
              <w:jc w:val="center"/>
            </w:pPr>
            <w:r>
              <w:rPr>
                <w:rFonts w:hint="eastAsia"/>
              </w:rPr>
              <w:t>参与人签字</w:t>
            </w:r>
          </w:p>
        </w:tc>
        <w:tc>
          <w:tcPr>
            <w:tcW w:w="6911" w:type="dxa"/>
            <w:gridSpan w:val="3"/>
          </w:tcPr>
          <w:sdt>
            <w:sdtPr>
              <w:rPr>
                <w:rFonts w:hint="eastAsia"/>
              </w:rPr>
              <w:tag w:val="LastStageSignature"/>
              <w:id w:val="-1057084872"/>
              <w:placeholder>
                <w:docPart w:val="1A8D7C1BB5CD4FFCB6C89DF373BE1389"/>
              </w:placeholder>
              <w:text w:multiLine="1"/>
            </w:sdtPr>
            <w:sdtEndPr/>
            <w:sdtContent>
              <w:p w:rsidR="00BD2C79" w:rsidRDefault="00BD2C79" w:rsidP="009B3453">
                <w:r>
                  <w:br/>
                </w:r>
                <w:r>
                  <w:br/>
                </w:r>
                <w:r>
                  <w:br/>
                </w:r>
                <w:r>
                  <w:br/>
                </w:r>
                <w:r>
                  <w:br/>
                </w:r>
                <w:r>
                  <w:rPr>
                    <w:rFonts w:hint="eastAsia"/>
                  </w:rPr>
                  <w:t xml:space="preserve"> </w:t>
                </w:r>
              </w:p>
            </w:sdtContent>
          </w:sdt>
          <w:p w:rsidR="00BD2C79" w:rsidRDefault="00BD2C79" w:rsidP="009B3453"/>
        </w:tc>
      </w:tr>
    </w:tbl>
    <w:p w:rsidR="00BD2C79" w:rsidRDefault="00BD2C79" w:rsidP="00BD2C79">
      <w:pPr>
        <w:jc w:val="center"/>
        <w:rPr>
          <w:szCs w:val="21"/>
        </w:rPr>
      </w:pPr>
    </w:p>
    <w:p w:rsidR="00BD2C79" w:rsidRPr="00686EE4" w:rsidRDefault="00BD2C79" w:rsidP="00BD2C79">
      <w:pPr>
        <w:widowControl/>
        <w:jc w:val="left"/>
        <w:rPr>
          <w:szCs w:val="21"/>
        </w:rPr>
      </w:pPr>
    </w:p>
    <w:p w:rsidR="00BD2C79" w:rsidRDefault="00BD2C79" w:rsidP="00BD2C79"/>
    <w:p w:rsidR="00BD2C79" w:rsidRDefault="00BD2C79" w:rsidP="00A4695C">
      <w:pPr>
        <w:jc w:val="center"/>
        <w:rPr>
          <w:szCs w:val="21"/>
        </w:rPr>
      </w:pPr>
    </w:p>
    <w:p w:rsidR="00BD2C79" w:rsidRDefault="00BD2C79" w:rsidP="00A4695C">
      <w:pPr>
        <w:jc w:val="center"/>
        <w:rPr>
          <w:szCs w:val="21"/>
        </w:rPr>
      </w:pPr>
    </w:p>
    <w:p w:rsidR="00BD2C79" w:rsidRPr="006042C1" w:rsidRDefault="00BD2C79" w:rsidP="00A4695C">
      <w:pPr>
        <w:jc w:val="center"/>
        <w:rPr>
          <w:szCs w:val="21"/>
        </w:rPr>
      </w:pPr>
    </w:p>
    <w:sectPr w:rsidR="00BD2C79" w:rsidRPr="006042C1" w:rsidSect="00777DE4">
      <w:headerReference w:type="default" r:id="rId8"/>
      <w:footerReference w:type="even" r:id="rId9"/>
      <w:footerReference w:type="default" r:id="rId10"/>
      <w:pgSz w:w="11906" w:h="16838" w:code="9"/>
      <w:pgMar w:top="1418" w:right="1701" w:bottom="1418" w:left="1701" w:header="851" w:footer="992" w:gutter="0"/>
      <w:pgNumType w:start="0"/>
      <w:cols w:space="425"/>
      <w:docGrid w:type="line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31B" w:rsidRDefault="0025631B">
      <w:r>
        <w:separator/>
      </w:r>
    </w:p>
  </w:endnote>
  <w:endnote w:type="continuationSeparator" w:id="0">
    <w:p w:rsidR="0025631B" w:rsidRDefault="0025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7F" w:rsidRDefault="00C2123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3157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3157F" w:rsidRDefault="0093157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7F" w:rsidRDefault="0093157F" w:rsidP="00E0711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31B" w:rsidRDefault="0025631B">
      <w:r>
        <w:separator/>
      </w:r>
    </w:p>
  </w:footnote>
  <w:footnote w:type="continuationSeparator" w:id="0">
    <w:p w:rsidR="0025631B" w:rsidRDefault="00256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7F" w:rsidRPr="00FA4082" w:rsidRDefault="0093157F" w:rsidP="00FA4082">
    <w:pPr>
      <w:pStyle w:val="aa"/>
      <w:jc w:val="left"/>
    </w:pPr>
    <w:r>
      <w:rPr>
        <w:rFonts w:ascii="Arial" w:hAnsi="Arial" w:cs="Arial"/>
        <w:b/>
        <w:bCs/>
        <w:noProof/>
      </w:rPr>
      <w:drawing>
        <wp:inline distT="0" distB="0" distL="0" distR="0" wp14:anchorId="697B471F" wp14:editId="396470FD">
          <wp:extent cx="333375" cy="333375"/>
          <wp:effectExtent l="19050" t="0" r="9525" b="0"/>
          <wp:docPr id="1" name="图片 1" descr="wanfangdat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anfangdata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 w:hint="eastAsia"/>
        <w:b/>
        <w:bCs/>
      </w:rPr>
      <w:t>北京万方数据股份有限公司</w:t>
    </w:r>
    <w:r>
      <w:rPr>
        <w:rFonts w:ascii="Arial" w:hAnsi="Arial" w:cs="Arial" w:hint="eastAsia"/>
        <w:b/>
        <w:bCs/>
      </w:rPr>
      <w:t xml:space="preserve">                 </w:t>
    </w:r>
    <w:r w:rsidR="00F44A9F">
      <w:rPr>
        <w:rFonts w:ascii="Arial" w:hAnsi="Arial" w:cs="Arial" w:hint="eastAsia"/>
        <w:b/>
        <w:bCs/>
      </w:rPr>
      <w:t xml:space="preserve">                        </w:t>
    </w:r>
    <w:r w:rsidR="00992C4C">
      <w:rPr>
        <w:rFonts w:ascii="Arial" w:hAnsi="Arial" w:cs="Arial" w:hint="eastAsia"/>
        <w:b/>
        <w:bCs/>
      </w:rPr>
      <w:t xml:space="preserve">         </w:t>
    </w:r>
    <w:r w:rsidR="00A95225">
      <w:rPr>
        <w:rFonts w:ascii="Arial" w:hAnsi="Arial" w:cs="Arial" w:hint="eastAsia"/>
        <w:b/>
        <w:bCs/>
      </w:rPr>
      <w:t xml:space="preserve"> </w:t>
    </w:r>
    <w:r w:rsidR="00D22B38">
      <w:rPr>
        <w:rFonts w:ascii="Arial" w:hAnsi="Arial" w:cs="Arial" w:hint="eastAsia"/>
        <w:b/>
        <w:bCs/>
      </w:rPr>
      <w:t>技术</w:t>
    </w:r>
    <w:r w:rsidR="00A95225">
      <w:rPr>
        <w:rFonts w:ascii="Arial" w:hAnsi="Arial" w:cs="Arial" w:hint="eastAsia"/>
        <w:b/>
        <w:bCs/>
      </w:rPr>
      <w:t>研发中心</w:t>
    </w:r>
    <w:r w:rsidR="00992C4C">
      <w:rPr>
        <w:rFonts w:ascii="Arial" w:hAnsi="Arial" w:cs="Arial" w:hint="eastAsia"/>
        <w:b/>
        <w:bCs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747"/>
    <w:multiLevelType w:val="hybridMultilevel"/>
    <w:tmpl w:val="457858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425FE5"/>
    <w:multiLevelType w:val="multilevel"/>
    <w:tmpl w:val="0B0638F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1056"/>
        </w:tabs>
        <w:ind w:left="1056" w:hanging="772"/>
      </w:pPr>
      <w:rPr>
        <w:rFonts w:hint="eastAsia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153"/>
      </w:pPr>
      <w:rPr>
        <w:rFonts w:hint="eastAsia"/>
      </w:rPr>
    </w:lvl>
    <w:lvl w:ilvl="3">
      <w:start w:val="1"/>
      <w:numFmt w:val="decimal"/>
      <w:lvlText w:val="4.%2.%3.%4"/>
      <w:lvlJc w:val="left"/>
      <w:pPr>
        <w:tabs>
          <w:tab w:val="num" w:pos="864"/>
        </w:tabs>
        <w:ind w:left="1701" w:hanging="8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12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26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40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5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684"/>
      </w:pPr>
      <w:rPr>
        <w:rFonts w:hint="eastAsia"/>
      </w:rPr>
    </w:lvl>
  </w:abstractNum>
  <w:abstractNum w:abstractNumId="2" w15:restartNumberingAfterBreak="0">
    <w:nsid w:val="0659317A"/>
    <w:multiLevelType w:val="hybridMultilevel"/>
    <w:tmpl w:val="A1282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28123A"/>
    <w:multiLevelType w:val="hybridMultilevel"/>
    <w:tmpl w:val="ED6E514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79A27CC"/>
    <w:multiLevelType w:val="hybridMultilevel"/>
    <w:tmpl w:val="F41ECFB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A809C1"/>
    <w:multiLevelType w:val="hybridMultilevel"/>
    <w:tmpl w:val="C9D8D7A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9A57D73"/>
    <w:multiLevelType w:val="multilevel"/>
    <w:tmpl w:val="87AC3F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E15B5D"/>
    <w:multiLevelType w:val="multilevel"/>
    <w:tmpl w:val="34F281B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lvlText w:val="4.%2"/>
      <w:lvlJc w:val="left"/>
      <w:pPr>
        <w:tabs>
          <w:tab w:val="num" w:pos="1056"/>
        </w:tabs>
        <w:ind w:left="1056" w:hanging="772"/>
      </w:pPr>
      <w:rPr>
        <w:rFonts w:hint="eastAsia"/>
      </w:rPr>
    </w:lvl>
    <w:lvl w:ilvl="2">
      <w:start w:val="1"/>
      <w:numFmt w:val="decimal"/>
      <w:pStyle w:val="3"/>
      <w:lvlText w:val="4.%2.%3"/>
      <w:lvlJc w:val="left"/>
      <w:pPr>
        <w:tabs>
          <w:tab w:val="num" w:pos="720"/>
        </w:tabs>
        <w:ind w:left="720" w:hanging="153"/>
      </w:pPr>
      <w:rPr>
        <w:rFonts w:hint="eastAsia"/>
      </w:rPr>
    </w:lvl>
    <w:lvl w:ilvl="3">
      <w:start w:val="1"/>
      <w:numFmt w:val="decimal"/>
      <w:pStyle w:val="4"/>
      <w:lvlText w:val="4.%2.%3.%4"/>
      <w:lvlJc w:val="left"/>
      <w:pPr>
        <w:tabs>
          <w:tab w:val="num" w:pos="864"/>
        </w:tabs>
        <w:ind w:left="1701" w:hanging="850"/>
      </w:pPr>
      <w:rPr>
        <w:rFonts w:hint="eastAsia"/>
        <w:sz w:val="21"/>
        <w:szCs w:val="21"/>
      </w:rPr>
    </w:lvl>
    <w:lvl w:ilvl="4">
      <w:start w:val="1"/>
      <w:numFmt w:val="decimal"/>
      <w:pStyle w:val="5"/>
      <w:lvlText w:val="4.%2.%3.%4.%5"/>
      <w:lvlJc w:val="left"/>
      <w:pPr>
        <w:tabs>
          <w:tab w:val="num" w:pos="1008"/>
        </w:tabs>
        <w:ind w:left="1008" w:firstLine="126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firstLine="266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firstLine="40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firstLine="54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firstLine="684"/>
      </w:pPr>
      <w:rPr>
        <w:rFonts w:hint="eastAsia"/>
      </w:rPr>
    </w:lvl>
  </w:abstractNum>
  <w:abstractNum w:abstractNumId="8" w15:restartNumberingAfterBreak="0">
    <w:nsid w:val="29B824B3"/>
    <w:multiLevelType w:val="hybridMultilevel"/>
    <w:tmpl w:val="5756F9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2C3BA2"/>
    <w:multiLevelType w:val="multilevel"/>
    <w:tmpl w:val="7B84D41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5268F5"/>
    <w:multiLevelType w:val="hybridMultilevel"/>
    <w:tmpl w:val="BA70FF6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D95415C"/>
    <w:multiLevelType w:val="hybridMultilevel"/>
    <w:tmpl w:val="BC20B88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85"/>
        </w:tabs>
        <w:ind w:left="5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05"/>
        </w:tabs>
        <w:ind w:left="10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25"/>
        </w:tabs>
        <w:ind w:left="14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45"/>
        </w:tabs>
        <w:ind w:left="18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65"/>
        </w:tabs>
        <w:ind w:left="22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85"/>
        </w:tabs>
        <w:ind w:left="26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05"/>
        </w:tabs>
        <w:ind w:left="31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25"/>
        </w:tabs>
        <w:ind w:left="3525" w:hanging="420"/>
      </w:pPr>
    </w:lvl>
  </w:abstractNum>
  <w:abstractNum w:abstractNumId="12" w15:restartNumberingAfterBreak="0">
    <w:nsid w:val="3ECB31FE"/>
    <w:multiLevelType w:val="hybridMultilevel"/>
    <w:tmpl w:val="7B84D4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78352E"/>
    <w:multiLevelType w:val="hybridMultilevel"/>
    <w:tmpl w:val="E4426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1B2D9B"/>
    <w:multiLevelType w:val="hybridMultilevel"/>
    <w:tmpl w:val="97B69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1E6A05"/>
    <w:multiLevelType w:val="hybridMultilevel"/>
    <w:tmpl w:val="3626A8F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46C75C5"/>
    <w:multiLevelType w:val="hybridMultilevel"/>
    <w:tmpl w:val="A4E2E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1373CA"/>
    <w:multiLevelType w:val="hybridMultilevel"/>
    <w:tmpl w:val="AC7C7F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7660F30"/>
    <w:multiLevelType w:val="hybridMultilevel"/>
    <w:tmpl w:val="C32ADEA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97A2F9D"/>
    <w:multiLevelType w:val="hybridMultilevel"/>
    <w:tmpl w:val="8AA0895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C605DB1"/>
    <w:multiLevelType w:val="hybridMultilevel"/>
    <w:tmpl w:val="23CA62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B153E9"/>
    <w:multiLevelType w:val="hybridMultilevel"/>
    <w:tmpl w:val="B9D24CF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7B089F"/>
    <w:multiLevelType w:val="hybridMultilevel"/>
    <w:tmpl w:val="D12288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D61C99"/>
    <w:multiLevelType w:val="hybridMultilevel"/>
    <w:tmpl w:val="2D0ECE14"/>
    <w:lvl w:ilvl="0" w:tplc="A540FC06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87563CC"/>
    <w:multiLevelType w:val="hybridMultilevel"/>
    <w:tmpl w:val="8850E5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505554"/>
    <w:multiLevelType w:val="multilevel"/>
    <w:tmpl w:val="960A87F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1056"/>
        </w:tabs>
        <w:ind w:left="1056" w:hanging="772"/>
      </w:pPr>
      <w:rPr>
        <w:rFonts w:hint="eastAsia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153"/>
      </w:pPr>
      <w:rPr>
        <w:rFonts w:hint="eastAsia"/>
      </w:rPr>
    </w:lvl>
    <w:lvl w:ilvl="3">
      <w:start w:val="1"/>
      <w:numFmt w:val="decimal"/>
      <w:lvlText w:val="4.%2.%3.%4"/>
      <w:lvlJc w:val="left"/>
      <w:pPr>
        <w:tabs>
          <w:tab w:val="num" w:pos="864"/>
        </w:tabs>
        <w:ind w:left="1701" w:hanging="850"/>
      </w:pPr>
      <w:rPr>
        <w:rFonts w:hint="eastAsia"/>
        <w:sz w:val="21"/>
        <w:szCs w:val="21"/>
      </w:rPr>
    </w:lvl>
    <w:lvl w:ilvl="4">
      <w:start w:val="1"/>
      <w:numFmt w:val="bullet"/>
      <w:lvlText w:val="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26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40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5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684"/>
      </w:pPr>
      <w:rPr>
        <w:rFonts w:hint="eastAsia"/>
      </w:rPr>
    </w:lvl>
  </w:abstractNum>
  <w:abstractNum w:abstractNumId="26" w15:restartNumberingAfterBreak="0">
    <w:nsid w:val="7A362F4C"/>
    <w:multiLevelType w:val="hybridMultilevel"/>
    <w:tmpl w:val="6BA63E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F582084"/>
    <w:multiLevelType w:val="multilevel"/>
    <w:tmpl w:val="5F001C7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7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7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7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7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7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7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7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3"/>
  </w:num>
  <w:num w:numId="5">
    <w:abstractNumId w:val="20"/>
  </w:num>
  <w:num w:numId="6">
    <w:abstractNumId w:val="8"/>
  </w:num>
  <w:num w:numId="7">
    <w:abstractNumId w:val="24"/>
  </w:num>
  <w:num w:numId="8">
    <w:abstractNumId w:val="15"/>
  </w:num>
  <w:num w:numId="9">
    <w:abstractNumId w:val="3"/>
  </w:num>
  <w:num w:numId="10">
    <w:abstractNumId w:val="11"/>
  </w:num>
  <w:num w:numId="11">
    <w:abstractNumId w:val="5"/>
  </w:num>
  <w:num w:numId="12">
    <w:abstractNumId w:val="17"/>
  </w:num>
  <w:num w:numId="13">
    <w:abstractNumId w:val="21"/>
  </w:num>
  <w:num w:numId="14">
    <w:abstractNumId w:val="19"/>
  </w:num>
  <w:num w:numId="15">
    <w:abstractNumId w:val="10"/>
  </w:num>
  <w:num w:numId="16">
    <w:abstractNumId w:val="4"/>
  </w:num>
  <w:num w:numId="17">
    <w:abstractNumId w:val="18"/>
  </w:num>
  <w:num w:numId="18">
    <w:abstractNumId w:val="7"/>
  </w:num>
  <w:num w:numId="19">
    <w:abstractNumId w:val="27"/>
  </w:num>
  <w:num w:numId="20">
    <w:abstractNumId w:val="25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"/>
  </w:num>
  <w:num w:numId="31">
    <w:abstractNumId w:val="6"/>
  </w:num>
  <w:num w:numId="32">
    <w:abstractNumId w:val="7"/>
  </w:num>
  <w:num w:numId="33">
    <w:abstractNumId w:val="9"/>
  </w:num>
  <w:num w:numId="34">
    <w:abstractNumId w:val="22"/>
  </w:num>
  <w:num w:numId="35">
    <w:abstractNumId w:val="7"/>
  </w:num>
  <w:num w:numId="36">
    <w:abstractNumId w:val="16"/>
  </w:num>
  <w:num w:numId="37">
    <w:abstractNumId w:val="2"/>
  </w:num>
  <w:num w:numId="38">
    <w:abstractNumId w:val="23"/>
  </w:num>
  <w:num w:numId="39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1F"/>
    <w:rsid w:val="000013E2"/>
    <w:rsid w:val="00001F62"/>
    <w:rsid w:val="000024FA"/>
    <w:rsid w:val="00005754"/>
    <w:rsid w:val="00006794"/>
    <w:rsid w:val="00007FB4"/>
    <w:rsid w:val="00010064"/>
    <w:rsid w:val="000112B2"/>
    <w:rsid w:val="00013060"/>
    <w:rsid w:val="00013D87"/>
    <w:rsid w:val="00013FB1"/>
    <w:rsid w:val="00020492"/>
    <w:rsid w:val="00025631"/>
    <w:rsid w:val="00037706"/>
    <w:rsid w:val="0005166C"/>
    <w:rsid w:val="000575DB"/>
    <w:rsid w:val="00061881"/>
    <w:rsid w:val="00072623"/>
    <w:rsid w:val="000729BA"/>
    <w:rsid w:val="00085C9E"/>
    <w:rsid w:val="000926CE"/>
    <w:rsid w:val="000A0C10"/>
    <w:rsid w:val="000A1D04"/>
    <w:rsid w:val="000A2CDC"/>
    <w:rsid w:val="000B11C0"/>
    <w:rsid w:val="000B2091"/>
    <w:rsid w:val="000B2929"/>
    <w:rsid w:val="000C4344"/>
    <w:rsid w:val="000C4E68"/>
    <w:rsid w:val="000D5507"/>
    <w:rsid w:val="000E0F86"/>
    <w:rsid w:val="000E2787"/>
    <w:rsid w:val="000E683E"/>
    <w:rsid w:val="001058FF"/>
    <w:rsid w:val="00112A8F"/>
    <w:rsid w:val="00113B5B"/>
    <w:rsid w:val="0012091F"/>
    <w:rsid w:val="00120F41"/>
    <w:rsid w:val="00124D53"/>
    <w:rsid w:val="00127941"/>
    <w:rsid w:val="00130312"/>
    <w:rsid w:val="001343C2"/>
    <w:rsid w:val="001407A8"/>
    <w:rsid w:val="00144062"/>
    <w:rsid w:val="00150149"/>
    <w:rsid w:val="00156760"/>
    <w:rsid w:val="00156859"/>
    <w:rsid w:val="00166FA6"/>
    <w:rsid w:val="00171D3B"/>
    <w:rsid w:val="00175302"/>
    <w:rsid w:val="001772F1"/>
    <w:rsid w:val="00177CA1"/>
    <w:rsid w:val="001818A3"/>
    <w:rsid w:val="0018672B"/>
    <w:rsid w:val="00195BEC"/>
    <w:rsid w:val="001A315E"/>
    <w:rsid w:val="001A3C55"/>
    <w:rsid w:val="001A64BD"/>
    <w:rsid w:val="001C00FF"/>
    <w:rsid w:val="001C1865"/>
    <w:rsid w:val="001C1F88"/>
    <w:rsid w:val="001C724A"/>
    <w:rsid w:val="001F0876"/>
    <w:rsid w:val="00206EAE"/>
    <w:rsid w:val="002073D8"/>
    <w:rsid w:val="002100C4"/>
    <w:rsid w:val="002115EE"/>
    <w:rsid w:val="002119D6"/>
    <w:rsid w:val="002155C0"/>
    <w:rsid w:val="0022247B"/>
    <w:rsid w:val="00223B4D"/>
    <w:rsid w:val="00231E3C"/>
    <w:rsid w:val="00237D91"/>
    <w:rsid w:val="00245881"/>
    <w:rsid w:val="00253BCB"/>
    <w:rsid w:val="0025631B"/>
    <w:rsid w:val="00257030"/>
    <w:rsid w:val="002600E3"/>
    <w:rsid w:val="002656F2"/>
    <w:rsid w:val="00267032"/>
    <w:rsid w:val="002741EA"/>
    <w:rsid w:val="002761FD"/>
    <w:rsid w:val="00276891"/>
    <w:rsid w:val="002829BB"/>
    <w:rsid w:val="00290F36"/>
    <w:rsid w:val="00294040"/>
    <w:rsid w:val="002B5A54"/>
    <w:rsid w:val="002C0B02"/>
    <w:rsid w:val="002C0ED1"/>
    <w:rsid w:val="002C1ECF"/>
    <w:rsid w:val="002C2111"/>
    <w:rsid w:val="002D5716"/>
    <w:rsid w:val="002E204B"/>
    <w:rsid w:val="00301F47"/>
    <w:rsid w:val="003211E6"/>
    <w:rsid w:val="00336441"/>
    <w:rsid w:val="00341852"/>
    <w:rsid w:val="00344B1D"/>
    <w:rsid w:val="00347EF0"/>
    <w:rsid w:val="00352716"/>
    <w:rsid w:val="003717A0"/>
    <w:rsid w:val="00392554"/>
    <w:rsid w:val="00392CD7"/>
    <w:rsid w:val="00395C09"/>
    <w:rsid w:val="003979C1"/>
    <w:rsid w:val="003A4D1F"/>
    <w:rsid w:val="003A509F"/>
    <w:rsid w:val="003A68CD"/>
    <w:rsid w:val="003B1499"/>
    <w:rsid w:val="003C134D"/>
    <w:rsid w:val="003C288A"/>
    <w:rsid w:val="003C55D2"/>
    <w:rsid w:val="003C6BF5"/>
    <w:rsid w:val="003D23AF"/>
    <w:rsid w:val="003D3836"/>
    <w:rsid w:val="003D7F3C"/>
    <w:rsid w:val="003E2E40"/>
    <w:rsid w:val="003E5D28"/>
    <w:rsid w:val="003E6D9E"/>
    <w:rsid w:val="003E7816"/>
    <w:rsid w:val="003F0906"/>
    <w:rsid w:val="003F180E"/>
    <w:rsid w:val="003F22D7"/>
    <w:rsid w:val="00405297"/>
    <w:rsid w:val="00412986"/>
    <w:rsid w:val="004169B0"/>
    <w:rsid w:val="0042304D"/>
    <w:rsid w:val="0042469A"/>
    <w:rsid w:val="004352FC"/>
    <w:rsid w:val="00435EDA"/>
    <w:rsid w:val="00437360"/>
    <w:rsid w:val="00440648"/>
    <w:rsid w:val="004422E9"/>
    <w:rsid w:val="004438A5"/>
    <w:rsid w:val="0044645F"/>
    <w:rsid w:val="00450989"/>
    <w:rsid w:val="00454E95"/>
    <w:rsid w:val="00455072"/>
    <w:rsid w:val="00455345"/>
    <w:rsid w:val="00457353"/>
    <w:rsid w:val="0046415E"/>
    <w:rsid w:val="00467547"/>
    <w:rsid w:val="00493DA5"/>
    <w:rsid w:val="00496094"/>
    <w:rsid w:val="004A0342"/>
    <w:rsid w:val="004A03A0"/>
    <w:rsid w:val="004A7073"/>
    <w:rsid w:val="004B13C1"/>
    <w:rsid w:val="004B22BC"/>
    <w:rsid w:val="004B4484"/>
    <w:rsid w:val="004B5E99"/>
    <w:rsid w:val="004D0315"/>
    <w:rsid w:val="004D6786"/>
    <w:rsid w:val="004E0D4D"/>
    <w:rsid w:val="004E597B"/>
    <w:rsid w:val="004F07BE"/>
    <w:rsid w:val="004F399D"/>
    <w:rsid w:val="004F4913"/>
    <w:rsid w:val="00500521"/>
    <w:rsid w:val="00502927"/>
    <w:rsid w:val="00507CC6"/>
    <w:rsid w:val="00521F1F"/>
    <w:rsid w:val="00522BB6"/>
    <w:rsid w:val="0052630F"/>
    <w:rsid w:val="00532EE7"/>
    <w:rsid w:val="0053476A"/>
    <w:rsid w:val="00534A5E"/>
    <w:rsid w:val="00543CE9"/>
    <w:rsid w:val="00544434"/>
    <w:rsid w:val="00547373"/>
    <w:rsid w:val="00557FF7"/>
    <w:rsid w:val="00563325"/>
    <w:rsid w:val="00570337"/>
    <w:rsid w:val="005705DB"/>
    <w:rsid w:val="00571B59"/>
    <w:rsid w:val="00574AE1"/>
    <w:rsid w:val="00574CF9"/>
    <w:rsid w:val="00591548"/>
    <w:rsid w:val="005966B8"/>
    <w:rsid w:val="005976A2"/>
    <w:rsid w:val="00597899"/>
    <w:rsid w:val="005979E6"/>
    <w:rsid w:val="005A15A6"/>
    <w:rsid w:val="005A38ED"/>
    <w:rsid w:val="005B74BD"/>
    <w:rsid w:val="005C627E"/>
    <w:rsid w:val="005D04C8"/>
    <w:rsid w:val="005F3F20"/>
    <w:rsid w:val="005F5DD5"/>
    <w:rsid w:val="006042C1"/>
    <w:rsid w:val="006053B1"/>
    <w:rsid w:val="00612C90"/>
    <w:rsid w:val="00615D62"/>
    <w:rsid w:val="0062086E"/>
    <w:rsid w:val="0062638F"/>
    <w:rsid w:val="00630FDC"/>
    <w:rsid w:val="00631357"/>
    <w:rsid w:val="00631C74"/>
    <w:rsid w:val="00644D64"/>
    <w:rsid w:val="00645C47"/>
    <w:rsid w:val="00646AC7"/>
    <w:rsid w:val="00651C3E"/>
    <w:rsid w:val="00656D4D"/>
    <w:rsid w:val="006652BA"/>
    <w:rsid w:val="00666D85"/>
    <w:rsid w:val="00667932"/>
    <w:rsid w:val="00671644"/>
    <w:rsid w:val="0067370B"/>
    <w:rsid w:val="0068283F"/>
    <w:rsid w:val="00683F2C"/>
    <w:rsid w:val="00692052"/>
    <w:rsid w:val="00692612"/>
    <w:rsid w:val="00694138"/>
    <w:rsid w:val="006B19A4"/>
    <w:rsid w:val="006C2649"/>
    <w:rsid w:val="006C31C8"/>
    <w:rsid w:val="006C589D"/>
    <w:rsid w:val="006D23E2"/>
    <w:rsid w:val="006D443E"/>
    <w:rsid w:val="006E4A2B"/>
    <w:rsid w:val="006E5E46"/>
    <w:rsid w:val="006E6D94"/>
    <w:rsid w:val="006F3AAD"/>
    <w:rsid w:val="00702DA0"/>
    <w:rsid w:val="007034A3"/>
    <w:rsid w:val="007244C9"/>
    <w:rsid w:val="00732134"/>
    <w:rsid w:val="00736535"/>
    <w:rsid w:val="00745EF6"/>
    <w:rsid w:val="00746127"/>
    <w:rsid w:val="00747946"/>
    <w:rsid w:val="00750431"/>
    <w:rsid w:val="007511E7"/>
    <w:rsid w:val="00756524"/>
    <w:rsid w:val="007570E3"/>
    <w:rsid w:val="00760F3A"/>
    <w:rsid w:val="00762785"/>
    <w:rsid w:val="00770D95"/>
    <w:rsid w:val="00771573"/>
    <w:rsid w:val="0077196F"/>
    <w:rsid w:val="00772202"/>
    <w:rsid w:val="007732FC"/>
    <w:rsid w:val="00777DE4"/>
    <w:rsid w:val="007834A9"/>
    <w:rsid w:val="00783D15"/>
    <w:rsid w:val="00786095"/>
    <w:rsid w:val="007879BF"/>
    <w:rsid w:val="00796A4F"/>
    <w:rsid w:val="007B1015"/>
    <w:rsid w:val="007B6D49"/>
    <w:rsid w:val="007B768F"/>
    <w:rsid w:val="007C5A4E"/>
    <w:rsid w:val="007C69C1"/>
    <w:rsid w:val="007C7470"/>
    <w:rsid w:val="007D3BB4"/>
    <w:rsid w:val="007D3E5F"/>
    <w:rsid w:val="007D7CA3"/>
    <w:rsid w:val="007E2245"/>
    <w:rsid w:val="007F0241"/>
    <w:rsid w:val="007F1451"/>
    <w:rsid w:val="007F15C9"/>
    <w:rsid w:val="007F7E7E"/>
    <w:rsid w:val="0080302B"/>
    <w:rsid w:val="0080423B"/>
    <w:rsid w:val="00805A69"/>
    <w:rsid w:val="008069CF"/>
    <w:rsid w:val="00806B46"/>
    <w:rsid w:val="00807617"/>
    <w:rsid w:val="00815F29"/>
    <w:rsid w:val="00817016"/>
    <w:rsid w:val="00817273"/>
    <w:rsid w:val="00832117"/>
    <w:rsid w:val="008355F3"/>
    <w:rsid w:val="008406E9"/>
    <w:rsid w:val="00840847"/>
    <w:rsid w:val="00852CAD"/>
    <w:rsid w:val="00853706"/>
    <w:rsid w:val="00856875"/>
    <w:rsid w:val="008624DF"/>
    <w:rsid w:val="00870655"/>
    <w:rsid w:val="00871901"/>
    <w:rsid w:val="00881921"/>
    <w:rsid w:val="00886802"/>
    <w:rsid w:val="008868BF"/>
    <w:rsid w:val="008A5858"/>
    <w:rsid w:val="008A6486"/>
    <w:rsid w:val="008B3743"/>
    <w:rsid w:val="008B670F"/>
    <w:rsid w:val="008B676F"/>
    <w:rsid w:val="008C03CE"/>
    <w:rsid w:val="008D17AC"/>
    <w:rsid w:val="008D43E0"/>
    <w:rsid w:val="008D69AA"/>
    <w:rsid w:val="008D6F4B"/>
    <w:rsid w:val="008E258B"/>
    <w:rsid w:val="008E43AF"/>
    <w:rsid w:val="008E524E"/>
    <w:rsid w:val="008E7350"/>
    <w:rsid w:val="008F64B5"/>
    <w:rsid w:val="008F6AAC"/>
    <w:rsid w:val="00904A61"/>
    <w:rsid w:val="00907AD1"/>
    <w:rsid w:val="0091011A"/>
    <w:rsid w:val="00910E70"/>
    <w:rsid w:val="00916C86"/>
    <w:rsid w:val="00921FC0"/>
    <w:rsid w:val="0092349A"/>
    <w:rsid w:val="009261DF"/>
    <w:rsid w:val="009303EF"/>
    <w:rsid w:val="0093157F"/>
    <w:rsid w:val="00936C94"/>
    <w:rsid w:val="00943623"/>
    <w:rsid w:val="00956D27"/>
    <w:rsid w:val="00957BC8"/>
    <w:rsid w:val="00957D99"/>
    <w:rsid w:val="0096654C"/>
    <w:rsid w:val="0097523D"/>
    <w:rsid w:val="0098225C"/>
    <w:rsid w:val="00982370"/>
    <w:rsid w:val="00984F65"/>
    <w:rsid w:val="00992C4C"/>
    <w:rsid w:val="0099534C"/>
    <w:rsid w:val="00995AAB"/>
    <w:rsid w:val="009A4DE3"/>
    <w:rsid w:val="009A5D8D"/>
    <w:rsid w:val="009B3B76"/>
    <w:rsid w:val="009C0314"/>
    <w:rsid w:val="009C24C8"/>
    <w:rsid w:val="009C6545"/>
    <w:rsid w:val="009D0EA2"/>
    <w:rsid w:val="009D4231"/>
    <w:rsid w:val="009E3AEB"/>
    <w:rsid w:val="009F020B"/>
    <w:rsid w:val="009F51FD"/>
    <w:rsid w:val="00A0127B"/>
    <w:rsid w:val="00A25A27"/>
    <w:rsid w:val="00A27A55"/>
    <w:rsid w:val="00A357CF"/>
    <w:rsid w:val="00A417BC"/>
    <w:rsid w:val="00A45D7D"/>
    <w:rsid w:val="00A4695C"/>
    <w:rsid w:val="00A53968"/>
    <w:rsid w:val="00A549C2"/>
    <w:rsid w:val="00A60EED"/>
    <w:rsid w:val="00A615CC"/>
    <w:rsid w:val="00A73762"/>
    <w:rsid w:val="00A75043"/>
    <w:rsid w:val="00A86FE8"/>
    <w:rsid w:val="00A90161"/>
    <w:rsid w:val="00A90804"/>
    <w:rsid w:val="00A94D1F"/>
    <w:rsid w:val="00A95225"/>
    <w:rsid w:val="00AB15BC"/>
    <w:rsid w:val="00AB32A6"/>
    <w:rsid w:val="00AB3539"/>
    <w:rsid w:val="00AB5EA2"/>
    <w:rsid w:val="00AC3170"/>
    <w:rsid w:val="00AC41AD"/>
    <w:rsid w:val="00AC7F3C"/>
    <w:rsid w:val="00AD2145"/>
    <w:rsid w:val="00AE0698"/>
    <w:rsid w:val="00AF1383"/>
    <w:rsid w:val="00AF3D41"/>
    <w:rsid w:val="00B01D77"/>
    <w:rsid w:val="00B0795D"/>
    <w:rsid w:val="00B20763"/>
    <w:rsid w:val="00B21CCB"/>
    <w:rsid w:val="00B223E5"/>
    <w:rsid w:val="00B225E4"/>
    <w:rsid w:val="00B239A3"/>
    <w:rsid w:val="00B2783F"/>
    <w:rsid w:val="00B52EB7"/>
    <w:rsid w:val="00B600EE"/>
    <w:rsid w:val="00B612F6"/>
    <w:rsid w:val="00B633A9"/>
    <w:rsid w:val="00B6671F"/>
    <w:rsid w:val="00B66AAF"/>
    <w:rsid w:val="00B67C60"/>
    <w:rsid w:val="00B67D56"/>
    <w:rsid w:val="00B805DF"/>
    <w:rsid w:val="00B82D28"/>
    <w:rsid w:val="00B8413F"/>
    <w:rsid w:val="00B86F9B"/>
    <w:rsid w:val="00B870A9"/>
    <w:rsid w:val="00B87B63"/>
    <w:rsid w:val="00B94B7E"/>
    <w:rsid w:val="00B967A4"/>
    <w:rsid w:val="00BA09C8"/>
    <w:rsid w:val="00BA1241"/>
    <w:rsid w:val="00BA7D31"/>
    <w:rsid w:val="00BB19D7"/>
    <w:rsid w:val="00BB23CD"/>
    <w:rsid w:val="00BB6887"/>
    <w:rsid w:val="00BC3519"/>
    <w:rsid w:val="00BC44DD"/>
    <w:rsid w:val="00BD2C79"/>
    <w:rsid w:val="00BD5DB8"/>
    <w:rsid w:val="00BE2067"/>
    <w:rsid w:val="00BF1A16"/>
    <w:rsid w:val="00BF5DC6"/>
    <w:rsid w:val="00BF7D0B"/>
    <w:rsid w:val="00C036B2"/>
    <w:rsid w:val="00C04495"/>
    <w:rsid w:val="00C0648E"/>
    <w:rsid w:val="00C121D6"/>
    <w:rsid w:val="00C13096"/>
    <w:rsid w:val="00C14E9B"/>
    <w:rsid w:val="00C150D0"/>
    <w:rsid w:val="00C21232"/>
    <w:rsid w:val="00C260DF"/>
    <w:rsid w:val="00C33D1A"/>
    <w:rsid w:val="00C344C2"/>
    <w:rsid w:val="00C35191"/>
    <w:rsid w:val="00C40565"/>
    <w:rsid w:val="00C4655D"/>
    <w:rsid w:val="00C610B1"/>
    <w:rsid w:val="00C61541"/>
    <w:rsid w:val="00C637F1"/>
    <w:rsid w:val="00C649E8"/>
    <w:rsid w:val="00C71DB1"/>
    <w:rsid w:val="00C7686D"/>
    <w:rsid w:val="00C80259"/>
    <w:rsid w:val="00C80E0C"/>
    <w:rsid w:val="00C8370E"/>
    <w:rsid w:val="00C9101B"/>
    <w:rsid w:val="00C94B5E"/>
    <w:rsid w:val="00C9711C"/>
    <w:rsid w:val="00CB066F"/>
    <w:rsid w:val="00CB348D"/>
    <w:rsid w:val="00CC2E6E"/>
    <w:rsid w:val="00CD1178"/>
    <w:rsid w:val="00CD3161"/>
    <w:rsid w:val="00CD5C7B"/>
    <w:rsid w:val="00CE0A9A"/>
    <w:rsid w:val="00CE33E2"/>
    <w:rsid w:val="00CF15D5"/>
    <w:rsid w:val="00CF7FCE"/>
    <w:rsid w:val="00D02389"/>
    <w:rsid w:val="00D053DC"/>
    <w:rsid w:val="00D14EA4"/>
    <w:rsid w:val="00D161A6"/>
    <w:rsid w:val="00D22B38"/>
    <w:rsid w:val="00D31661"/>
    <w:rsid w:val="00D32EF4"/>
    <w:rsid w:val="00D33D2B"/>
    <w:rsid w:val="00D37D70"/>
    <w:rsid w:val="00D41C76"/>
    <w:rsid w:val="00D42AFD"/>
    <w:rsid w:val="00D60344"/>
    <w:rsid w:val="00D63983"/>
    <w:rsid w:val="00D64FAA"/>
    <w:rsid w:val="00D72FA7"/>
    <w:rsid w:val="00D73E67"/>
    <w:rsid w:val="00D91AEB"/>
    <w:rsid w:val="00D944B6"/>
    <w:rsid w:val="00DA4F84"/>
    <w:rsid w:val="00DA6946"/>
    <w:rsid w:val="00DA7A51"/>
    <w:rsid w:val="00DB12E6"/>
    <w:rsid w:val="00DC0EA7"/>
    <w:rsid w:val="00DC3213"/>
    <w:rsid w:val="00DC3FB3"/>
    <w:rsid w:val="00DC71D7"/>
    <w:rsid w:val="00DC72E9"/>
    <w:rsid w:val="00DD4778"/>
    <w:rsid w:val="00DD4B57"/>
    <w:rsid w:val="00DD7C0A"/>
    <w:rsid w:val="00DE4AC0"/>
    <w:rsid w:val="00DE5B8C"/>
    <w:rsid w:val="00DF6AB2"/>
    <w:rsid w:val="00DF7559"/>
    <w:rsid w:val="00E002B9"/>
    <w:rsid w:val="00E05B3B"/>
    <w:rsid w:val="00E07116"/>
    <w:rsid w:val="00E10C5B"/>
    <w:rsid w:val="00E159F8"/>
    <w:rsid w:val="00E16273"/>
    <w:rsid w:val="00E202A0"/>
    <w:rsid w:val="00E25689"/>
    <w:rsid w:val="00E26239"/>
    <w:rsid w:val="00E3650A"/>
    <w:rsid w:val="00E369F2"/>
    <w:rsid w:val="00E37229"/>
    <w:rsid w:val="00E37463"/>
    <w:rsid w:val="00E41B06"/>
    <w:rsid w:val="00E46B65"/>
    <w:rsid w:val="00E560AA"/>
    <w:rsid w:val="00E7321F"/>
    <w:rsid w:val="00E76C87"/>
    <w:rsid w:val="00E8090B"/>
    <w:rsid w:val="00E85455"/>
    <w:rsid w:val="00E9117B"/>
    <w:rsid w:val="00E912EE"/>
    <w:rsid w:val="00E9683B"/>
    <w:rsid w:val="00E971C4"/>
    <w:rsid w:val="00E979B5"/>
    <w:rsid w:val="00EA7D2A"/>
    <w:rsid w:val="00EA7F0E"/>
    <w:rsid w:val="00EC5DB6"/>
    <w:rsid w:val="00ED090B"/>
    <w:rsid w:val="00ED7C5D"/>
    <w:rsid w:val="00EE50DD"/>
    <w:rsid w:val="00EF34B1"/>
    <w:rsid w:val="00EF40FF"/>
    <w:rsid w:val="00F014DC"/>
    <w:rsid w:val="00F02D2B"/>
    <w:rsid w:val="00F03568"/>
    <w:rsid w:val="00F072F5"/>
    <w:rsid w:val="00F1225D"/>
    <w:rsid w:val="00F1606C"/>
    <w:rsid w:val="00F25002"/>
    <w:rsid w:val="00F312EE"/>
    <w:rsid w:val="00F3280C"/>
    <w:rsid w:val="00F339DF"/>
    <w:rsid w:val="00F4102A"/>
    <w:rsid w:val="00F44A9F"/>
    <w:rsid w:val="00F45C16"/>
    <w:rsid w:val="00F6460E"/>
    <w:rsid w:val="00F72718"/>
    <w:rsid w:val="00F82270"/>
    <w:rsid w:val="00F85AC3"/>
    <w:rsid w:val="00F92202"/>
    <w:rsid w:val="00F965BF"/>
    <w:rsid w:val="00FA4082"/>
    <w:rsid w:val="00FB3B29"/>
    <w:rsid w:val="00FC0EAB"/>
    <w:rsid w:val="00FC18E5"/>
    <w:rsid w:val="00FC21D6"/>
    <w:rsid w:val="00FD04FB"/>
    <w:rsid w:val="00FD3958"/>
    <w:rsid w:val="00FE0171"/>
    <w:rsid w:val="00FF107F"/>
    <w:rsid w:val="00FF53B5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333B79-588F-460F-8418-69AE88E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D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339DF"/>
    <w:pPr>
      <w:keepNext/>
      <w:spacing w:beforeLines="50" w:afterLines="5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339DF"/>
    <w:pPr>
      <w:keepNext/>
      <w:keepLines/>
      <w:numPr>
        <w:ilvl w:val="1"/>
        <w:numId w:val="18"/>
      </w:numPr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qFormat/>
    <w:rsid w:val="00F339DF"/>
    <w:pPr>
      <w:keepNext/>
      <w:keepLines/>
      <w:numPr>
        <w:ilvl w:val="2"/>
        <w:numId w:val="18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7879B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879B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879B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879B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879B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879B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F339DF"/>
    <w:pPr>
      <w:ind w:firstLine="425"/>
    </w:pPr>
    <w:rPr>
      <w:szCs w:val="20"/>
    </w:rPr>
  </w:style>
  <w:style w:type="paragraph" w:styleId="a4">
    <w:name w:val="Body Text"/>
    <w:basedOn w:val="a"/>
    <w:rsid w:val="00F339DF"/>
    <w:pPr>
      <w:jc w:val="center"/>
    </w:pPr>
    <w:rPr>
      <w:sz w:val="18"/>
      <w:szCs w:val="20"/>
    </w:rPr>
  </w:style>
  <w:style w:type="paragraph" w:styleId="20">
    <w:name w:val="Body Text 2"/>
    <w:basedOn w:val="a"/>
    <w:rsid w:val="00F339DF"/>
    <w:pPr>
      <w:jc w:val="center"/>
    </w:pPr>
    <w:rPr>
      <w:szCs w:val="20"/>
    </w:rPr>
  </w:style>
  <w:style w:type="paragraph" w:styleId="30">
    <w:name w:val="Body Text 3"/>
    <w:basedOn w:val="a"/>
    <w:rsid w:val="00F339DF"/>
    <w:rPr>
      <w:sz w:val="18"/>
      <w:szCs w:val="20"/>
    </w:rPr>
  </w:style>
  <w:style w:type="paragraph" w:styleId="21">
    <w:name w:val="Body Text Indent 2"/>
    <w:basedOn w:val="a"/>
    <w:rsid w:val="00F339DF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basedOn w:val="a0"/>
    <w:rsid w:val="00F339DF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F339DF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"/>
    <w:next w:val="a"/>
    <w:autoRedefine/>
    <w:semiHidden/>
    <w:rsid w:val="00F339DF"/>
    <w:pPr>
      <w:ind w:left="210"/>
      <w:jc w:val="left"/>
    </w:pPr>
    <w:rPr>
      <w:smallCaps/>
    </w:rPr>
  </w:style>
  <w:style w:type="paragraph" w:styleId="a6">
    <w:name w:val="Title"/>
    <w:basedOn w:val="a"/>
    <w:qFormat/>
    <w:rsid w:val="00F339DF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basedOn w:val="a0"/>
    <w:rsid w:val="00F339DF"/>
    <w:rPr>
      <w:color w:val="800080"/>
      <w:u w:val="single"/>
    </w:rPr>
  </w:style>
  <w:style w:type="paragraph" w:styleId="a8">
    <w:name w:val="footer"/>
    <w:basedOn w:val="a"/>
    <w:rsid w:val="00F3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F339DF"/>
  </w:style>
  <w:style w:type="paragraph" w:styleId="31">
    <w:name w:val="Body Text Indent 3"/>
    <w:basedOn w:val="a"/>
    <w:rsid w:val="00F339DF"/>
    <w:pPr>
      <w:ind w:firstLine="420"/>
    </w:pPr>
  </w:style>
  <w:style w:type="paragraph" w:styleId="aa">
    <w:name w:val="header"/>
    <w:basedOn w:val="a"/>
    <w:rsid w:val="00F3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semiHidden/>
    <w:rsid w:val="00F339DF"/>
    <w:pPr>
      <w:ind w:leftChars="400" w:left="840"/>
    </w:pPr>
  </w:style>
  <w:style w:type="paragraph" w:styleId="ab">
    <w:name w:val="Document Map"/>
    <w:basedOn w:val="a"/>
    <w:semiHidden/>
    <w:rsid w:val="00806B46"/>
    <w:pPr>
      <w:shd w:val="clear" w:color="auto" w:fill="000080"/>
    </w:pPr>
  </w:style>
  <w:style w:type="paragraph" w:customStyle="1" w:styleId="Char">
    <w:name w:val="Char"/>
    <w:basedOn w:val="a"/>
    <w:rsid w:val="008624DF"/>
    <w:rPr>
      <w:rFonts w:ascii="Tahoma" w:hAnsi="Tahoma"/>
      <w:sz w:val="24"/>
      <w:szCs w:val="20"/>
    </w:rPr>
  </w:style>
  <w:style w:type="table" w:styleId="ac">
    <w:name w:val="Table Grid"/>
    <w:basedOn w:val="a1"/>
    <w:rsid w:val="008868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rsid w:val="00C94B5E"/>
    <w:rPr>
      <w:noProof/>
      <w:lang w:eastAsia="en-US"/>
    </w:rPr>
  </w:style>
  <w:style w:type="paragraph" w:customStyle="1" w:styleId="OutBox1">
    <w:name w:val="Out Box 1"/>
    <w:basedOn w:val="a"/>
    <w:rsid w:val="00C94B5E"/>
    <w:pPr>
      <w:widowControl/>
      <w:overflowPunct w:val="0"/>
      <w:autoSpaceDE w:val="0"/>
      <w:autoSpaceDN w:val="0"/>
      <w:adjustRightInd w:val="0"/>
      <w:spacing w:before="120"/>
      <w:ind w:left="1170" w:right="86" w:hanging="450"/>
      <w:jc w:val="left"/>
      <w:textAlignment w:val="baseline"/>
    </w:pPr>
    <w:rPr>
      <w:rFonts w:ascii="Times" w:hAnsi="Times"/>
      <w:color w:val="000000"/>
      <w:kern w:val="0"/>
      <w:sz w:val="20"/>
      <w:szCs w:val="20"/>
    </w:rPr>
  </w:style>
  <w:style w:type="paragraph" w:styleId="ad">
    <w:name w:val="Balloon Text"/>
    <w:basedOn w:val="a"/>
    <w:semiHidden/>
    <w:rsid w:val="00467547"/>
    <w:rPr>
      <w:sz w:val="18"/>
      <w:szCs w:val="18"/>
    </w:rPr>
  </w:style>
  <w:style w:type="character" w:styleId="ae">
    <w:name w:val="Placeholder Text"/>
    <w:basedOn w:val="a0"/>
    <w:uiPriority w:val="99"/>
    <w:semiHidden/>
    <w:rsid w:val="00E73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&#22791;&#20221;\paper\&#39033;&#30446;&#35828;&#26126;&#2007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0966F0100E4871A5A5E087A78838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FE3A1A-909B-455D-A377-FFD365D7B0BC}"/>
      </w:docPartPr>
      <w:docPartBody>
        <w:p w:rsidR="00212234" w:rsidRDefault="00123E38">
          <w:pPr>
            <w:pStyle w:val="2A0966F0100E4871A5A5E087A788388B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7D6FADBD1CD44C79895BFE263E56F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7D0AAC-665C-4181-B1C4-71A4E39870B7}"/>
      </w:docPartPr>
      <w:docPartBody>
        <w:p w:rsidR="00212234" w:rsidRDefault="00123E38">
          <w:pPr>
            <w:pStyle w:val="97D6FADBD1CD44C79895BFE263E56FF3"/>
          </w:pPr>
          <w:r w:rsidRPr="001C1B4E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0C73C4BF23624562A028C748329B0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0798F7-E41D-4566-80E0-C9C397F857D4}"/>
      </w:docPartPr>
      <w:docPartBody>
        <w:p w:rsidR="00212234" w:rsidRDefault="00123E38">
          <w:pPr>
            <w:pStyle w:val="0C73C4BF23624562A028C748329B0742"/>
          </w:pPr>
          <w:r w:rsidRPr="001C1B4E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E4835329BD424BBC5E43A4A95E84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0E4525-181B-49C9-83AA-E9D3739F5D5C}"/>
      </w:docPartPr>
      <w:docPartBody>
        <w:p w:rsidR="00212234" w:rsidRDefault="00123E38">
          <w:pPr>
            <w:pStyle w:val="91E4835329BD424BBC5E43A4A95E84FB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8C23FE18340420AA3A26112B90F5C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381E0D-E0CF-4016-8A6D-3B4144E6E829}"/>
      </w:docPartPr>
      <w:docPartBody>
        <w:p w:rsidR="00212234" w:rsidRDefault="00123E38">
          <w:pPr>
            <w:pStyle w:val="78C23FE18340420AA3A26112B90F5CF8"/>
          </w:pPr>
          <w:r w:rsidRPr="001C1B4E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E96676CDCE03447984E6A83CCB7A9E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5C9D93-FB1E-4A92-9B17-7669BD09443D}"/>
      </w:docPartPr>
      <w:docPartBody>
        <w:p w:rsidR="00212234" w:rsidRDefault="00123E38">
          <w:pPr>
            <w:pStyle w:val="E96676CDCE03447984E6A83CCB7A9EA3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B64077593C8439FBCEFE8FB5059A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0DF31-CF53-4E57-955A-D7C824A1ACE3}"/>
      </w:docPartPr>
      <w:docPartBody>
        <w:p w:rsidR="00212234" w:rsidRDefault="00123E38">
          <w:pPr>
            <w:pStyle w:val="2B64077593C8439FBCEFE8FB5059AB2D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184B17DA15141C88527A5E48D9A5C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639550-542B-4B79-BFC8-907EC3660408}"/>
      </w:docPartPr>
      <w:docPartBody>
        <w:p w:rsidR="00212234" w:rsidRDefault="00123E38">
          <w:pPr>
            <w:pStyle w:val="C184B17DA15141C88527A5E48D9A5CA9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B5ADF8FFA5E46B594899F8D387687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FFC0BB-2AAC-45DA-B997-2CAB604361A3}"/>
      </w:docPartPr>
      <w:docPartBody>
        <w:p w:rsidR="00212234" w:rsidRDefault="00123E38">
          <w:pPr>
            <w:pStyle w:val="2B5ADF8FFA5E46B594899F8D38768790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3D41AFEDC8C438CAF4BF4E4304DA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4E7D40-0264-4F32-A882-C58C75431235}"/>
      </w:docPartPr>
      <w:docPartBody>
        <w:p w:rsidR="00212234" w:rsidRDefault="00123E38">
          <w:pPr>
            <w:pStyle w:val="53D41AFEDC8C438CAF4BF4E4304DA656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326DFBFB42A4E2D8B7EF506C413BA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138F4D-D89A-405F-AD37-63FC845C7788}"/>
      </w:docPartPr>
      <w:docPartBody>
        <w:p w:rsidR="00212234" w:rsidRDefault="00123E38">
          <w:pPr>
            <w:pStyle w:val="C326DFBFB42A4E2D8B7EF506C413BA39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BF59183B984314B56B68C279EA3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872272-7D45-4615-BC14-55F346E07C89}"/>
      </w:docPartPr>
      <w:docPartBody>
        <w:p w:rsidR="00212234" w:rsidRDefault="00123E38">
          <w:pPr>
            <w:pStyle w:val="24BF59183B984314B56B68C279EA34F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0496DB79B6B4712A3E83A1AC65668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6CA428-761D-4A90-B201-874EB74F2FB5}"/>
      </w:docPartPr>
      <w:docPartBody>
        <w:p w:rsidR="00212234" w:rsidRDefault="00123E38">
          <w:pPr>
            <w:pStyle w:val="50496DB79B6B4712A3E83A1AC6566839"/>
          </w:pPr>
          <w:r w:rsidRPr="001C1B4E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D903801C3F44741B2AE4D73F1B2C3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C896E0-9B5A-4845-84EE-E0E21E5F000D}"/>
      </w:docPartPr>
      <w:docPartBody>
        <w:p w:rsidR="00212234" w:rsidRDefault="00123E38">
          <w:pPr>
            <w:pStyle w:val="6D903801C3F44741B2AE4D73F1B2C3CB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C6FA82E84674D6892E2546294BA17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53DB82-0360-48E5-B491-F2697A4E7FAD}"/>
      </w:docPartPr>
      <w:docPartBody>
        <w:p w:rsidR="00212234" w:rsidRDefault="00123E38">
          <w:pPr>
            <w:pStyle w:val="1C6FA82E84674D6892E2546294BA17B3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112BA2E6FCA4D1CA75033BB0944F9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6D5903-C19E-491D-A011-724EFA41ABC1}"/>
      </w:docPartPr>
      <w:docPartBody>
        <w:p w:rsidR="00212234" w:rsidRDefault="00123E38">
          <w:pPr>
            <w:pStyle w:val="6112BA2E6FCA4D1CA75033BB0944F9B9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F79537A3551415D8B7BFE11E1D3EC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1FF92A-B3A7-4533-B30E-6AC014BBD0B5}"/>
      </w:docPartPr>
      <w:docPartBody>
        <w:p w:rsidR="00212234" w:rsidRDefault="00123E38">
          <w:pPr>
            <w:pStyle w:val="9F79537A3551415D8B7BFE11E1D3ECD1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A1FC250251D4EEAA450EE34B21248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1C3E5D-C79B-4E9C-A8CA-857CF2CE2F99}"/>
      </w:docPartPr>
      <w:docPartBody>
        <w:p w:rsidR="00212234" w:rsidRDefault="00123E38">
          <w:pPr>
            <w:pStyle w:val="9A1FC250251D4EEAA450EE34B21248E9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688F468B1144D1799EFE0922AD3F6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C1A9A-BD46-4FA1-A363-4D92B1F50727}"/>
      </w:docPartPr>
      <w:docPartBody>
        <w:p w:rsidR="00212234" w:rsidRDefault="00123E38">
          <w:pPr>
            <w:pStyle w:val="9688F468B1144D1799EFE0922AD3F675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B1C7431826E43CEAFB160C517B03E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90FD93-481B-4E5A-B020-2C75A6374E29}"/>
      </w:docPartPr>
      <w:docPartBody>
        <w:p w:rsidR="00212234" w:rsidRDefault="00123E38">
          <w:pPr>
            <w:pStyle w:val="6B1C7431826E43CEAFB160C517B03E80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613327E7B714AFB8076CCFEF6B7BE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C2CF76-D7E0-426A-92DA-77B93C3D0226}"/>
      </w:docPartPr>
      <w:docPartBody>
        <w:p w:rsidR="00212234" w:rsidRDefault="00F54EFF" w:rsidP="00F54EFF">
          <w:pPr>
            <w:pStyle w:val="5613327E7B714AFB8076CCFEF6B7BE12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E3842B33310405CA7B2DDC3C25D3D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508E1-C6DF-4EC7-AE42-B5485D6B4780}"/>
      </w:docPartPr>
      <w:docPartBody>
        <w:p w:rsidR="00212234" w:rsidRDefault="00F54EFF" w:rsidP="00F54EFF">
          <w:pPr>
            <w:pStyle w:val="8E3842B33310405CA7B2DDC3C25D3D7E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DA1D797241B477F81B4C7EC83D23B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23785-D504-4C24-AADA-53B75F06A5F7}"/>
      </w:docPartPr>
      <w:docPartBody>
        <w:p w:rsidR="00212234" w:rsidRDefault="00F54EFF" w:rsidP="00F54EFF">
          <w:pPr>
            <w:pStyle w:val="ADA1D797241B477F81B4C7EC83D23B49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89F3FA98852419C94F473E6718FD8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764986-F5DD-406E-980F-C4080C9F01F2}"/>
      </w:docPartPr>
      <w:docPartBody>
        <w:p w:rsidR="00212234" w:rsidRDefault="00F54EFF" w:rsidP="00F54EFF">
          <w:pPr>
            <w:pStyle w:val="289F3FA98852419C94F473E6718FD85C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9133C7D8FEF4BA08F8B5F29E01A1D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1D3363-3402-44AF-B060-F13F35C13495}"/>
      </w:docPartPr>
      <w:docPartBody>
        <w:p w:rsidR="00212234" w:rsidRDefault="00F54EFF" w:rsidP="00F54EFF">
          <w:pPr>
            <w:pStyle w:val="89133C7D8FEF4BA08F8B5F29E01A1D00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05D4D371F5344C5B2E84D516F86D0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79561B-A32E-467D-934B-908ABD37720F}"/>
      </w:docPartPr>
      <w:docPartBody>
        <w:p w:rsidR="00212234" w:rsidRDefault="00F54EFF" w:rsidP="00F54EFF">
          <w:pPr>
            <w:pStyle w:val="405D4D371F5344C5B2E84D516F86D0A3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D3FBCEA14C04F3599A75BEA4A924F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755376-2153-44D1-90D3-64C7DE8FE6FA}"/>
      </w:docPartPr>
      <w:docPartBody>
        <w:p w:rsidR="00596982" w:rsidRDefault="00AC557F" w:rsidP="00AC557F">
          <w:pPr>
            <w:pStyle w:val="9D3FBCEA14C04F3599A75BEA4A924F30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F2E6F38355B40B1858D43E807BFD5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EBCA1-83BF-444D-BED2-A01522581626}"/>
      </w:docPartPr>
      <w:docPartBody>
        <w:p w:rsidR="00596982" w:rsidRDefault="00AC557F" w:rsidP="00AC557F">
          <w:pPr>
            <w:pStyle w:val="0F2E6F38355B40B1858D43E807BFD56A"/>
          </w:pPr>
          <w:r w:rsidRPr="001C1B4E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F722003380249AAB095F2EE1F2B1C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E2B32-10A2-4977-93DB-ED6E37079C3A}"/>
      </w:docPartPr>
      <w:docPartBody>
        <w:p w:rsidR="00596982" w:rsidRDefault="00AC557F" w:rsidP="00AC557F">
          <w:pPr>
            <w:pStyle w:val="5F722003380249AAB095F2EE1F2B1CB5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206AA4B6F4147DFAD7EDED0643399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4AF3ED-2F2D-434E-80A8-40A95F22A1BF}"/>
      </w:docPartPr>
      <w:docPartBody>
        <w:p w:rsidR="00596982" w:rsidRDefault="00AC557F" w:rsidP="00AC557F">
          <w:pPr>
            <w:pStyle w:val="F206AA4B6F4147DFAD7EDED0643399B4"/>
          </w:pPr>
          <w:r w:rsidRPr="00415898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E03A9743E0C449B91413535D08345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12D22F-C379-4920-BB53-33145E94C7DD}"/>
      </w:docPartPr>
      <w:docPartBody>
        <w:p w:rsidR="00596982" w:rsidRDefault="00AC557F" w:rsidP="00AC557F">
          <w:pPr>
            <w:pStyle w:val="EE03A9743E0C449B91413535D08345E2"/>
          </w:pPr>
          <w:r w:rsidRPr="001C1B4E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68505B5342C44ACB997659E8A4EF8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7990C2-DBFA-4BE9-823A-87A31BDDAD9F}"/>
      </w:docPartPr>
      <w:docPartBody>
        <w:p w:rsidR="00596982" w:rsidRDefault="00AC557F" w:rsidP="00AC557F">
          <w:pPr>
            <w:pStyle w:val="168505B5342C44ACB997659E8A4EF831"/>
          </w:pPr>
          <w:r w:rsidRPr="00415898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4956B93021A46D684C41ABE421D3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84E49C-64B1-4DA7-AEC4-00D556305003}"/>
      </w:docPartPr>
      <w:docPartBody>
        <w:p w:rsidR="00596982" w:rsidRDefault="00AC557F" w:rsidP="00AC557F">
          <w:pPr>
            <w:pStyle w:val="D4956B93021A46D684C41ABE421D36CE"/>
          </w:pPr>
          <w:r w:rsidRPr="001C1B4E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048B57A4ABFB4BA896CEA995A92768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ED6F24-6F80-490C-BAB6-E3E1409E04A5}"/>
      </w:docPartPr>
      <w:docPartBody>
        <w:p w:rsidR="00596982" w:rsidRDefault="00AC557F" w:rsidP="00AC557F">
          <w:pPr>
            <w:pStyle w:val="048B57A4ABFB4BA896CEA995A9276893"/>
          </w:pPr>
          <w:r w:rsidRPr="00415898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B2240A1BFCF4D09B3BFD298269152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6DA8A4-3096-4062-BFC0-47F41E10BFFE}"/>
      </w:docPartPr>
      <w:docPartBody>
        <w:p w:rsidR="00596982" w:rsidRDefault="00AC557F" w:rsidP="00AC557F">
          <w:pPr>
            <w:pStyle w:val="2B2240A1BFCF4D09B3BFD29826915213"/>
          </w:pPr>
          <w:r w:rsidRPr="001C1B4E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BA8663375D504D2393A0F254A7B3D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3BFB1A-CEF6-41D0-B7B4-898483029904}"/>
      </w:docPartPr>
      <w:docPartBody>
        <w:p w:rsidR="00596982" w:rsidRDefault="00AC557F" w:rsidP="00AC557F">
          <w:pPr>
            <w:pStyle w:val="BA8663375D504D2393A0F254A7B3D03E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68ACB5557A04267AEAF778539D0F4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C85F07-539B-48DF-804E-491FCAB614BA}"/>
      </w:docPartPr>
      <w:docPartBody>
        <w:p w:rsidR="00596982" w:rsidRDefault="00AC557F" w:rsidP="00AC557F">
          <w:pPr>
            <w:pStyle w:val="D68ACB5557A04267AEAF778539D0F4AB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9AB6A76E3354139AC138754C6CCF7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2D5C62-475B-4407-902B-7CD65E0C8D59}"/>
      </w:docPartPr>
      <w:docPartBody>
        <w:p w:rsidR="00596982" w:rsidRDefault="00AC557F" w:rsidP="00AC557F">
          <w:pPr>
            <w:pStyle w:val="59AB6A76E3354139AC138754C6CCF76B"/>
          </w:pPr>
          <w:r w:rsidRPr="001C1B4E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A8D7C1BB5CD4FFCB6C89DF373BE13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C7A335-AB83-42B5-AD8D-4EBD85EC0194}"/>
      </w:docPartPr>
      <w:docPartBody>
        <w:p w:rsidR="00596982" w:rsidRDefault="00AC557F" w:rsidP="00AC557F">
          <w:pPr>
            <w:pStyle w:val="1A8D7C1BB5CD4FFCB6C89DF373BE1389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3C82F2A6AF54A97B6F07A0E8CA50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F8DBF3-D980-40F1-A61B-235D64C64FD9}"/>
      </w:docPartPr>
      <w:docPartBody>
        <w:p w:rsidR="00596982" w:rsidRDefault="00AC557F" w:rsidP="00AC557F">
          <w:pPr>
            <w:pStyle w:val="83C82F2A6AF54A97B6F07A0E8CA50629"/>
          </w:pPr>
          <w:r w:rsidRPr="00415898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D2E338747A54322B96CC3ED839136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C0E4A5-AF0F-48CA-96C8-C03E637DF92D}"/>
      </w:docPartPr>
      <w:docPartBody>
        <w:p w:rsidR="00596982" w:rsidRDefault="00AC557F" w:rsidP="00AC557F">
          <w:pPr>
            <w:pStyle w:val="4D2E338747A54322B96CC3ED839136B2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BC1D4314CE0444A8C3CFC7507A0D7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B91DA5-62D0-4991-AC1D-FB8D5AFA7F68}"/>
      </w:docPartPr>
      <w:docPartBody>
        <w:p w:rsidR="00596982" w:rsidRDefault="00AC557F" w:rsidP="00AC557F">
          <w:pPr>
            <w:pStyle w:val="DBC1D4314CE0444A8C3CFC7507A0D718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E8F0E6A81354E34A29B2506FBD77C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B99CF-0B03-46D9-8B79-D8B21391F117}"/>
      </w:docPartPr>
      <w:docPartBody>
        <w:p w:rsidR="003A26FD" w:rsidRDefault="00B845A7" w:rsidP="00B845A7">
          <w:pPr>
            <w:pStyle w:val="1E8F0E6A81354E34A29B2506FBD77C0D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A24476102D84E58BF58F99693FC6D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A8911C-276D-4850-A932-964AD0DABF2E}"/>
      </w:docPartPr>
      <w:docPartBody>
        <w:p w:rsidR="009964A0" w:rsidRDefault="00A63FE3" w:rsidP="00A63FE3">
          <w:pPr>
            <w:pStyle w:val="EA24476102D84E58BF58F99693FC6DC2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7E3FA658D2D4841A43A982894BC7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A4B018-60A4-4EEF-B0CF-0442C51B536F}"/>
      </w:docPartPr>
      <w:docPartBody>
        <w:p w:rsidR="009964A0" w:rsidRDefault="00A63FE3" w:rsidP="00A63FE3">
          <w:pPr>
            <w:pStyle w:val="B7E3FA658D2D4841A43A982894BC7F5D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2DF22739ECD43C083A644615885F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F5D82F-E32E-44FB-A333-4153911DC627}"/>
      </w:docPartPr>
      <w:docPartBody>
        <w:p w:rsidR="009964A0" w:rsidRDefault="00A63FE3" w:rsidP="00A63FE3">
          <w:pPr>
            <w:pStyle w:val="C2DF22739ECD43C083A644615885F40D"/>
          </w:pPr>
          <w:r w:rsidRPr="0083054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DF92AE4872E45BEB1BBEC4532F5FD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8743B9-E570-4EAE-A733-669A03CD1ABF}"/>
      </w:docPartPr>
      <w:docPartBody>
        <w:p w:rsidR="009964A0" w:rsidRDefault="00A63FE3" w:rsidP="00A63FE3">
          <w:pPr>
            <w:pStyle w:val="4DF92AE4872E45BEB1BBEC4532F5FDAF"/>
          </w:pPr>
          <w:r w:rsidRPr="00EA05A0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38BCBE7BBE4DC6AA58DA4AA9940F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B012E2-993B-4EE5-BEFD-30492EDD026B}"/>
      </w:docPartPr>
      <w:docPartBody>
        <w:p w:rsidR="009964A0" w:rsidRDefault="00A63FE3" w:rsidP="00A63FE3">
          <w:pPr>
            <w:pStyle w:val="0738BCBE7BBE4DC6AA58DA4AA9940FED"/>
          </w:pPr>
          <w:r w:rsidRPr="001C1B4E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96261FAF6DB4CC6BF7311D6F85113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FE5A8A-D4F7-4260-8D3B-722034F69B01}"/>
      </w:docPartPr>
      <w:docPartBody>
        <w:p w:rsidR="009964A0" w:rsidRDefault="00A63FE3" w:rsidP="00A63FE3">
          <w:pPr>
            <w:pStyle w:val="496261FAF6DB4CC6BF7311D6F851139D"/>
          </w:pPr>
          <w:r w:rsidRPr="001C1B4E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8E2873CD6F54735949EC90DA8F024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ECA7C1-8AAB-4848-974A-3163E17686E9}"/>
      </w:docPartPr>
      <w:docPartBody>
        <w:p w:rsidR="009964A0" w:rsidRDefault="00A63FE3" w:rsidP="00A63FE3">
          <w:pPr>
            <w:pStyle w:val="48E2873CD6F54735949EC90DA8F024CB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4101D3E77744D6792FF9568E2B599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8FA78B-0867-4791-AA98-E4117CC44D41}"/>
      </w:docPartPr>
      <w:docPartBody>
        <w:p w:rsidR="009964A0" w:rsidRDefault="00A63FE3" w:rsidP="00A63FE3">
          <w:pPr>
            <w:pStyle w:val="14101D3E77744D6792FF9568E2B599C0"/>
          </w:pPr>
          <w:r w:rsidRPr="001C1B4E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A2EFAC097654820A6A2F8665DE28C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57D64D-9314-4583-9A6C-C29837042E83}"/>
      </w:docPartPr>
      <w:docPartBody>
        <w:p w:rsidR="009964A0" w:rsidRDefault="00A63FE3" w:rsidP="00A63FE3">
          <w:pPr>
            <w:pStyle w:val="1A2EFAC097654820A6A2F8665DE28C19"/>
          </w:pPr>
          <w:r w:rsidRPr="006706E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FF"/>
    <w:rsid w:val="000A1A0F"/>
    <w:rsid w:val="00123E38"/>
    <w:rsid w:val="00212234"/>
    <w:rsid w:val="003A26FD"/>
    <w:rsid w:val="00596982"/>
    <w:rsid w:val="00603793"/>
    <w:rsid w:val="00640C80"/>
    <w:rsid w:val="00753E27"/>
    <w:rsid w:val="0081027D"/>
    <w:rsid w:val="009964A0"/>
    <w:rsid w:val="00A63FE3"/>
    <w:rsid w:val="00AC557F"/>
    <w:rsid w:val="00B845A7"/>
    <w:rsid w:val="00D35BCE"/>
    <w:rsid w:val="00D66011"/>
    <w:rsid w:val="00E807D0"/>
    <w:rsid w:val="00F0274B"/>
    <w:rsid w:val="00F5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FE3"/>
    <w:rPr>
      <w:color w:val="808080"/>
    </w:rPr>
  </w:style>
  <w:style w:type="paragraph" w:customStyle="1" w:styleId="2A0966F0100E4871A5A5E087A788388B">
    <w:name w:val="2A0966F0100E4871A5A5E087A788388B"/>
    <w:pPr>
      <w:widowControl w:val="0"/>
      <w:jc w:val="both"/>
    </w:pPr>
  </w:style>
  <w:style w:type="paragraph" w:customStyle="1" w:styleId="97D6FADBD1CD44C79895BFE263E56FF3">
    <w:name w:val="97D6FADBD1CD44C79895BFE263E56FF3"/>
    <w:pPr>
      <w:widowControl w:val="0"/>
      <w:jc w:val="both"/>
    </w:pPr>
  </w:style>
  <w:style w:type="paragraph" w:customStyle="1" w:styleId="AD770409D6BE4F46A1629316004A54A0">
    <w:name w:val="AD770409D6BE4F46A1629316004A54A0"/>
    <w:pPr>
      <w:widowControl w:val="0"/>
      <w:jc w:val="both"/>
    </w:pPr>
  </w:style>
  <w:style w:type="paragraph" w:customStyle="1" w:styleId="65588D4DF9E647048D9D47482ED3FBBA">
    <w:name w:val="65588D4DF9E647048D9D47482ED3FBBA"/>
    <w:pPr>
      <w:widowControl w:val="0"/>
      <w:jc w:val="both"/>
    </w:pPr>
  </w:style>
  <w:style w:type="paragraph" w:customStyle="1" w:styleId="0C73C4BF23624562A028C748329B0742">
    <w:name w:val="0C73C4BF23624562A028C748329B0742"/>
    <w:pPr>
      <w:widowControl w:val="0"/>
      <w:jc w:val="both"/>
    </w:pPr>
  </w:style>
  <w:style w:type="paragraph" w:customStyle="1" w:styleId="F412D5363CBF4B8695066E362162F5B0">
    <w:name w:val="F412D5363CBF4B8695066E362162F5B0"/>
    <w:pPr>
      <w:widowControl w:val="0"/>
      <w:jc w:val="both"/>
    </w:pPr>
  </w:style>
  <w:style w:type="paragraph" w:customStyle="1" w:styleId="ACE672F37AE947BEB90FF0D5511CA044">
    <w:name w:val="ACE672F37AE947BEB90FF0D5511CA044"/>
    <w:pPr>
      <w:widowControl w:val="0"/>
      <w:jc w:val="both"/>
    </w:pPr>
  </w:style>
  <w:style w:type="paragraph" w:customStyle="1" w:styleId="F65DEF85F4234E70B0644A7F35E58EA8">
    <w:name w:val="F65DEF85F4234E70B0644A7F35E58EA8"/>
    <w:pPr>
      <w:widowControl w:val="0"/>
      <w:jc w:val="both"/>
    </w:pPr>
  </w:style>
  <w:style w:type="paragraph" w:customStyle="1" w:styleId="3922D21FC1164A208137701F46FE6CD2">
    <w:name w:val="3922D21FC1164A208137701F46FE6CD2"/>
    <w:pPr>
      <w:widowControl w:val="0"/>
      <w:jc w:val="both"/>
    </w:pPr>
  </w:style>
  <w:style w:type="paragraph" w:customStyle="1" w:styleId="5D36B6296734497B8EADCDE88F740A8F">
    <w:name w:val="5D36B6296734497B8EADCDE88F740A8F"/>
    <w:pPr>
      <w:widowControl w:val="0"/>
      <w:jc w:val="both"/>
    </w:pPr>
  </w:style>
  <w:style w:type="paragraph" w:customStyle="1" w:styleId="C5971CBFF8B14F0C940C248A70C8FA49">
    <w:name w:val="C5971CBFF8B14F0C940C248A70C8FA49"/>
    <w:pPr>
      <w:widowControl w:val="0"/>
      <w:jc w:val="both"/>
    </w:pPr>
  </w:style>
  <w:style w:type="paragraph" w:customStyle="1" w:styleId="718B8D31DDE342EFA85BED837B1721BE">
    <w:name w:val="718B8D31DDE342EFA85BED837B1721BE"/>
    <w:pPr>
      <w:widowControl w:val="0"/>
      <w:jc w:val="both"/>
    </w:pPr>
  </w:style>
  <w:style w:type="paragraph" w:customStyle="1" w:styleId="D6AA990CBB044EC5BF1ED6E44BDF5272">
    <w:name w:val="D6AA990CBB044EC5BF1ED6E44BDF5272"/>
    <w:pPr>
      <w:widowControl w:val="0"/>
      <w:jc w:val="both"/>
    </w:pPr>
  </w:style>
  <w:style w:type="paragraph" w:customStyle="1" w:styleId="92C25A217BF9474382DC3A720A5EE211">
    <w:name w:val="92C25A217BF9474382DC3A720A5EE211"/>
    <w:pPr>
      <w:widowControl w:val="0"/>
      <w:jc w:val="both"/>
    </w:pPr>
  </w:style>
  <w:style w:type="paragraph" w:customStyle="1" w:styleId="2582EAE7E9D24E369983E6E6702BB8AD">
    <w:name w:val="2582EAE7E9D24E369983E6E6702BB8AD"/>
    <w:pPr>
      <w:widowControl w:val="0"/>
      <w:jc w:val="both"/>
    </w:pPr>
  </w:style>
  <w:style w:type="paragraph" w:customStyle="1" w:styleId="CC687720053D46F69BF0D4E970D17F76">
    <w:name w:val="CC687720053D46F69BF0D4E970D17F76"/>
    <w:pPr>
      <w:widowControl w:val="0"/>
      <w:jc w:val="both"/>
    </w:pPr>
  </w:style>
  <w:style w:type="paragraph" w:customStyle="1" w:styleId="46074B0B199B4648AC5A2DE4F57AC094">
    <w:name w:val="46074B0B199B4648AC5A2DE4F57AC094"/>
    <w:pPr>
      <w:widowControl w:val="0"/>
      <w:jc w:val="both"/>
    </w:pPr>
  </w:style>
  <w:style w:type="paragraph" w:customStyle="1" w:styleId="A096895A03814FB6B6DC12B22DDA7718">
    <w:name w:val="A096895A03814FB6B6DC12B22DDA7718"/>
    <w:pPr>
      <w:widowControl w:val="0"/>
      <w:jc w:val="both"/>
    </w:pPr>
  </w:style>
  <w:style w:type="paragraph" w:customStyle="1" w:styleId="E78FB75BE00D43D5833DDABCDC340062">
    <w:name w:val="E78FB75BE00D43D5833DDABCDC340062"/>
    <w:pPr>
      <w:widowControl w:val="0"/>
      <w:jc w:val="both"/>
    </w:pPr>
  </w:style>
  <w:style w:type="paragraph" w:customStyle="1" w:styleId="2105073EABEC4E6581292A9E4A29089F">
    <w:name w:val="2105073EABEC4E6581292A9E4A29089F"/>
    <w:pPr>
      <w:widowControl w:val="0"/>
      <w:jc w:val="both"/>
    </w:pPr>
  </w:style>
  <w:style w:type="paragraph" w:customStyle="1" w:styleId="CBF7CC8BDBCE411584E5BB12655F222B">
    <w:name w:val="CBF7CC8BDBCE411584E5BB12655F222B"/>
    <w:pPr>
      <w:widowControl w:val="0"/>
      <w:jc w:val="both"/>
    </w:pPr>
  </w:style>
  <w:style w:type="paragraph" w:customStyle="1" w:styleId="2BFD216F51AA47A7ADEC3128307E5BC2">
    <w:name w:val="2BFD216F51AA47A7ADEC3128307E5BC2"/>
    <w:pPr>
      <w:widowControl w:val="0"/>
      <w:jc w:val="both"/>
    </w:pPr>
  </w:style>
  <w:style w:type="paragraph" w:customStyle="1" w:styleId="547FE0C18C3E44D8847A75344F6F17A1">
    <w:name w:val="547FE0C18C3E44D8847A75344F6F17A1"/>
    <w:pPr>
      <w:widowControl w:val="0"/>
      <w:jc w:val="both"/>
    </w:pPr>
  </w:style>
  <w:style w:type="paragraph" w:customStyle="1" w:styleId="865B1CEE227F4EACBA7FD01433C7FDA1">
    <w:name w:val="865B1CEE227F4EACBA7FD01433C7FDA1"/>
    <w:pPr>
      <w:widowControl w:val="0"/>
      <w:jc w:val="both"/>
    </w:pPr>
  </w:style>
  <w:style w:type="paragraph" w:customStyle="1" w:styleId="25E22013252C42B7BB31BFB8A0605A03">
    <w:name w:val="25E22013252C42B7BB31BFB8A0605A03"/>
    <w:pPr>
      <w:widowControl w:val="0"/>
      <w:jc w:val="both"/>
    </w:pPr>
  </w:style>
  <w:style w:type="paragraph" w:customStyle="1" w:styleId="678564F71C1E475BB7DEEF3A9D172F62">
    <w:name w:val="678564F71C1E475BB7DEEF3A9D172F62"/>
    <w:pPr>
      <w:widowControl w:val="0"/>
      <w:jc w:val="both"/>
    </w:pPr>
  </w:style>
  <w:style w:type="paragraph" w:customStyle="1" w:styleId="103BC07CD0B44E94A8E83876E98E44E1">
    <w:name w:val="103BC07CD0B44E94A8E83876E98E44E1"/>
    <w:pPr>
      <w:widowControl w:val="0"/>
      <w:jc w:val="both"/>
    </w:pPr>
  </w:style>
  <w:style w:type="paragraph" w:customStyle="1" w:styleId="91E4835329BD424BBC5E43A4A95E84FB">
    <w:name w:val="91E4835329BD424BBC5E43A4A95E84FB"/>
    <w:pPr>
      <w:widowControl w:val="0"/>
      <w:jc w:val="both"/>
    </w:pPr>
  </w:style>
  <w:style w:type="paragraph" w:customStyle="1" w:styleId="78C23FE18340420AA3A26112B90F5CF8">
    <w:name w:val="78C23FE18340420AA3A26112B90F5CF8"/>
    <w:pPr>
      <w:widowControl w:val="0"/>
      <w:jc w:val="both"/>
    </w:pPr>
  </w:style>
  <w:style w:type="paragraph" w:customStyle="1" w:styleId="E96676CDCE03447984E6A83CCB7A9EA3">
    <w:name w:val="E96676CDCE03447984E6A83CCB7A9EA3"/>
    <w:pPr>
      <w:widowControl w:val="0"/>
      <w:jc w:val="both"/>
    </w:pPr>
  </w:style>
  <w:style w:type="paragraph" w:customStyle="1" w:styleId="2B64077593C8439FBCEFE8FB5059AB2D">
    <w:name w:val="2B64077593C8439FBCEFE8FB5059AB2D"/>
    <w:pPr>
      <w:widowControl w:val="0"/>
      <w:jc w:val="both"/>
    </w:pPr>
  </w:style>
  <w:style w:type="paragraph" w:customStyle="1" w:styleId="C184B17DA15141C88527A5E48D9A5CA9">
    <w:name w:val="C184B17DA15141C88527A5E48D9A5CA9"/>
    <w:pPr>
      <w:widowControl w:val="0"/>
      <w:jc w:val="both"/>
    </w:pPr>
  </w:style>
  <w:style w:type="paragraph" w:customStyle="1" w:styleId="2B5ADF8FFA5E46B594899F8D38768790">
    <w:name w:val="2B5ADF8FFA5E46B594899F8D38768790"/>
    <w:pPr>
      <w:widowControl w:val="0"/>
      <w:jc w:val="both"/>
    </w:pPr>
  </w:style>
  <w:style w:type="paragraph" w:customStyle="1" w:styleId="53D41AFEDC8C438CAF4BF4E4304DA656">
    <w:name w:val="53D41AFEDC8C438CAF4BF4E4304DA656"/>
    <w:pPr>
      <w:widowControl w:val="0"/>
      <w:jc w:val="both"/>
    </w:pPr>
  </w:style>
  <w:style w:type="paragraph" w:customStyle="1" w:styleId="C326DFBFB42A4E2D8B7EF506C413BA39">
    <w:name w:val="C326DFBFB42A4E2D8B7EF506C413BA39"/>
    <w:pPr>
      <w:widowControl w:val="0"/>
      <w:jc w:val="both"/>
    </w:pPr>
  </w:style>
  <w:style w:type="paragraph" w:customStyle="1" w:styleId="24BF59183B984314B56B68C279EA34FF">
    <w:name w:val="24BF59183B984314B56B68C279EA34FF"/>
    <w:pPr>
      <w:widowControl w:val="0"/>
      <w:jc w:val="both"/>
    </w:pPr>
  </w:style>
  <w:style w:type="paragraph" w:customStyle="1" w:styleId="50496DB79B6B4712A3E83A1AC6566839">
    <w:name w:val="50496DB79B6B4712A3E83A1AC6566839"/>
    <w:pPr>
      <w:widowControl w:val="0"/>
      <w:jc w:val="both"/>
    </w:pPr>
  </w:style>
  <w:style w:type="paragraph" w:customStyle="1" w:styleId="6D903801C3F44741B2AE4D73F1B2C3CB">
    <w:name w:val="6D903801C3F44741B2AE4D73F1B2C3CB"/>
    <w:pPr>
      <w:widowControl w:val="0"/>
      <w:jc w:val="both"/>
    </w:pPr>
  </w:style>
  <w:style w:type="paragraph" w:customStyle="1" w:styleId="1C6FA82E84674D6892E2546294BA17B3">
    <w:name w:val="1C6FA82E84674D6892E2546294BA17B3"/>
    <w:pPr>
      <w:widowControl w:val="0"/>
      <w:jc w:val="both"/>
    </w:pPr>
  </w:style>
  <w:style w:type="paragraph" w:customStyle="1" w:styleId="6112BA2E6FCA4D1CA75033BB0944F9B9">
    <w:name w:val="6112BA2E6FCA4D1CA75033BB0944F9B9"/>
    <w:pPr>
      <w:widowControl w:val="0"/>
      <w:jc w:val="both"/>
    </w:pPr>
  </w:style>
  <w:style w:type="paragraph" w:customStyle="1" w:styleId="9F79537A3551415D8B7BFE11E1D3ECD1">
    <w:name w:val="9F79537A3551415D8B7BFE11E1D3ECD1"/>
    <w:pPr>
      <w:widowControl w:val="0"/>
      <w:jc w:val="both"/>
    </w:pPr>
  </w:style>
  <w:style w:type="paragraph" w:customStyle="1" w:styleId="9A1FC250251D4EEAA450EE34B21248E9">
    <w:name w:val="9A1FC250251D4EEAA450EE34B21248E9"/>
    <w:pPr>
      <w:widowControl w:val="0"/>
      <w:jc w:val="both"/>
    </w:pPr>
  </w:style>
  <w:style w:type="paragraph" w:customStyle="1" w:styleId="9688F468B1144D1799EFE0922AD3F675">
    <w:name w:val="9688F468B1144D1799EFE0922AD3F675"/>
    <w:pPr>
      <w:widowControl w:val="0"/>
      <w:jc w:val="both"/>
    </w:pPr>
  </w:style>
  <w:style w:type="paragraph" w:customStyle="1" w:styleId="6B1C7431826E43CEAFB160C517B03E80">
    <w:name w:val="6B1C7431826E43CEAFB160C517B03E80"/>
    <w:pPr>
      <w:widowControl w:val="0"/>
      <w:jc w:val="both"/>
    </w:pPr>
  </w:style>
  <w:style w:type="paragraph" w:customStyle="1" w:styleId="13F0B9F5CF484D4CAE9AA78F58E06C43">
    <w:name w:val="13F0B9F5CF484D4CAE9AA78F58E06C43"/>
    <w:pPr>
      <w:widowControl w:val="0"/>
      <w:jc w:val="both"/>
    </w:pPr>
  </w:style>
  <w:style w:type="paragraph" w:customStyle="1" w:styleId="FA9684F9AEFB4BA6B34FE82003555ACF">
    <w:name w:val="FA9684F9AEFB4BA6B34FE82003555ACF"/>
    <w:pPr>
      <w:widowControl w:val="0"/>
      <w:jc w:val="both"/>
    </w:pPr>
  </w:style>
  <w:style w:type="paragraph" w:customStyle="1" w:styleId="839CF7D620CA40FDBC063051DCD3AB37">
    <w:name w:val="839CF7D620CA40FDBC063051DCD3AB37"/>
    <w:pPr>
      <w:widowControl w:val="0"/>
      <w:jc w:val="both"/>
    </w:pPr>
  </w:style>
  <w:style w:type="paragraph" w:customStyle="1" w:styleId="B7CAD8561C0648A2B970951692EF20C5">
    <w:name w:val="B7CAD8561C0648A2B970951692EF20C5"/>
    <w:pPr>
      <w:widowControl w:val="0"/>
      <w:jc w:val="both"/>
    </w:pPr>
  </w:style>
  <w:style w:type="paragraph" w:customStyle="1" w:styleId="4972D8941C574565B65826872FEF2CE7">
    <w:name w:val="4972D8941C574565B65826872FEF2CE7"/>
    <w:pPr>
      <w:widowControl w:val="0"/>
      <w:jc w:val="both"/>
    </w:pPr>
  </w:style>
  <w:style w:type="paragraph" w:customStyle="1" w:styleId="A3D22207B72D43B592AD163438672BE7">
    <w:name w:val="A3D22207B72D43B592AD163438672BE7"/>
    <w:pPr>
      <w:widowControl w:val="0"/>
      <w:jc w:val="both"/>
    </w:pPr>
  </w:style>
  <w:style w:type="paragraph" w:customStyle="1" w:styleId="5613327E7B714AFB8076CCFEF6B7BE12">
    <w:name w:val="5613327E7B714AFB8076CCFEF6B7BE12"/>
    <w:rsid w:val="00F54EFF"/>
    <w:pPr>
      <w:widowControl w:val="0"/>
      <w:jc w:val="both"/>
    </w:pPr>
  </w:style>
  <w:style w:type="paragraph" w:customStyle="1" w:styleId="8E3842B33310405CA7B2DDC3C25D3D7E">
    <w:name w:val="8E3842B33310405CA7B2DDC3C25D3D7E"/>
    <w:rsid w:val="00F54EFF"/>
    <w:pPr>
      <w:widowControl w:val="0"/>
      <w:jc w:val="both"/>
    </w:pPr>
  </w:style>
  <w:style w:type="paragraph" w:customStyle="1" w:styleId="ADA1D797241B477F81B4C7EC83D23B49">
    <w:name w:val="ADA1D797241B477F81B4C7EC83D23B49"/>
    <w:rsid w:val="00F54EFF"/>
    <w:pPr>
      <w:widowControl w:val="0"/>
      <w:jc w:val="both"/>
    </w:pPr>
  </w:style>
  <w:style w:type="paragraph" w:customStyle="1" w:styleId="289F3FA98852419C94F473E6718FD85C">
    <w:name w:val="289F3FA98852419C94F473E6718FD85C"/>
    <w:rsid w:val="00F54EFF"/>
    <w:pPr>
      <w:widowControl w:val="0"/>
      <w:jc w:val="both"/>
    </w:pPr>
  </w:style>
  <w:style w:type="paragraph" w:customStyle="1" w:styleId="89133C7D8FEF4BA08F8B5F29E01A1D00">
    <w:name w:val="89133C7D8FEF4BA08F8B5F29E01A1D00"/>
    <w:rsid w:val="00F54EFF"/>
    <w:pPr>
      <w:widowControl w:val="0"/>
      <w:jc w:val="both"/>
    </w:pPr>
  </w:style>
  <w:style w:type="paragraph" w:customStyle="1" w:styleId="405D4D371F5344C5B2E84D516F86D0A3">
    <w:name w:val="405D4D371F5344C5B2E84D516F86D0A3"/>
    <w:rsid w:val="00F54EFF"/>
    <w:pPr>
      <w:widowControl w:val="0"/>
      <w:jc w:val="both"/>
    </w:pPr>
  </w:style>
  <w:style w:type="paragraph" w:customStyle="1" w:styleId="D8DD5F4DD4194E9994F9550348B16AF0">
    <w:name w:val="D8DD5F4DD4194E9994F9550348B16AF0"/>
    <w:rsid w:val="00F54EFF"/>
    <w:pPr>
      <w:widowControl w:val="0"/>
      <w:jc w:val="both"/>
    </w:pPr>
  </w:style>
  <w:style w:type="paragraph" w:customStyle="1" w:styleId="9D3FBCEA14C04F3599A75BEA4A924F30">
    <w:name w:val="9D3FBCEA14C04F3599A75BEA4A924F30"/>
    <w:rsid w:val="00AC557F"/>
    <w:pPr>
      <w:widowControl w:val="0"/>
      <w:jc w:val="both"/>
    </w:pPr>
  </w:style>
  <w:style w:type="paragraph" w:customStyle="1" w:styleId="0F2E6F38355B40B1858D43E807BFD56A">
    <w:name w:val="0F2E6F38355B40B1858D43E807BFD56A"/>
    <w:rsid w:val="00AC557F"/>
    <w:pPr>
      <w:widowControl w:val="0"/>
      <w:jc w:val="both"/>
    </w:pPr>
  </w:style>
  <w:style w:type="paragraph" w:customStyle="1" w:styleId="5F722003380249AAB095F2EE1F2B1CB5">
    <w:name w:val="5F722003380249AAB095F2EE1F2B1CB5"/>
    <w:rsid w:val="00AC557F"/>
    <w:pPr>
      <w:widowControl w:val="0"/>
      <w:jc w:val="both"/>
    </w:pPr>
  </w:style>
  <w:style w:type="paragraph" w:customStyle="1" w:styleId="F206AA4B6F4147DFAD7EDED0643399B4">
    <w:name w:val="F206AA4B6F4147DFAD7EDED0643399B4"/>
    <w:rsid w:val="00AC557F"/>
    <w:pPr>
      <w:widowControl w:val="0"/>
      <w:jc w:val="both"/>
    </w:pPr>
  </w:style>
  <w:style w:type="paragraph" w:customStyle="1" w:styleId="EE03A9743E0C449B91413535D08345E2">
    <w:name w:val="EE03A9743E0C449B91413535D08345E2"/>
    <w:rsid w:val="00AC557F"/>
    <w:pPr>
      <w:widowControl w:val="0"/>
      <w:jc w:val="both"/>
    </w:pPr>
  </w:style>
  <w:style w:type="paragraph" w:customStyle="1" w:styleId="168505B5342C44ACB997659E8A4EF831">
    <w:name w:val="168505B5342C44ACB997659E8A4EF831"/>
    <w:rsid w:val="00AC557F"/>
    <w:pPr>
      <w:widowControl w:val="0"/>
      <w:jc w:val="both"/>
    </w:pPr>
  </w:style>
  <w:style w:type="paragraph" w:customStyle="1" w:styleId="D4956B93021A46D684C41ABE421D36CE">
    <w:name w:val="D4956B93021A46D684C41ABE421D36CE"/>
    <w:rsid w:val="00AC557F"/>
    <w:pPr>
      <w:widowControl w:val="0"/>
      <w:jc w:val="both"/>
    </w:pPr>
  </w:style>
  <w:style w:type="paragraph" w:customStyle="1" w:styleId="048B57A4ABFB4BA896CEA995A9276893">
    <w:name w:val="048B57A4ABFB4BA896CEA995A9276893"/>
    <w:rsid w:val="00AC557F"/>
    <w:pPr>
      <w:widowControl w:val="0"/>
      <w:jc w:val="both"/>
    </w:pPr>
  </w:style>
  <w:style w:type="paragraph" w:customStyle="1" w:styleId="2B2240A1BFCF4D09B3BFD29826915213">
    <w:name w:val="2B2240A1BFCF4D09B3BFD29826915213"/>
    <w:rsid w:val="00AC557F"/>
    <w:pPr>
      <w:widowControl w:val="0"/>
      <w:jc w:val="both"/>
    </w:pPr>
  </w:style>
  <w:style w:type="paragraph" w:customStyle="1" w:styleId="BA8663375D504D2393A0F254A7B3D03E">
    <w:name w:val="BA8663375D504D2393A0F254A7B3D03E"/>
    <w:rsid w:val="00AC557F"/>
    <w:pPr>
      <w:widowControl w:val="0"/>
      <w:jc w:val="both"/>
    </w:pPr>
  </w:style>
  <w:style w:type="paragraph" w:customStyle="1" w:styleId="D68ACB5557A04267AEAF778539D0F4AB">
    <w:name w:val="D68ACB5557A04267AEAF778539D0F4AB"/>
    <w:rsid w:val="00AC557F"/>
    <w:pPr>
      <w:widowControl w:val="0"/>
      <w:jc w:val="both"/>
    </w:pPr>
  </w:style>
  <w:style w:type="paragraph" w:customStyle="1" w:styleId="59AB6A76E3354139AC138754C6CCF76B">
    <w:name w:val="59AB6A76E3354139AC138754C6CCF76B"/>
    <w:rsid w:val="00AC557F"/>
    <w:pPr>
      <w:widowControl w:val="0"/>
      <w:jc w:val="both"/>
    </w:pPr>
  </w:style>
  <w:style w:type="paragraph" w:customStyle="1" w:styleId="1A8D7C1BB5CD4FFCB6C89DF373BE1389">
    <w:name w:val="1A8D7C1BB5CD4FFCB6C89DF373BE1389"/>
    <w:rsid w:val="00AC557F"/>
    <w:pPr>
      <w:widowControl w:val="0"/>
      <w:jc w:val="both"/>
    </w:pPr>
  </w:style>
  <w:style w:type="paragraph" w:customStyle="1" w:styleId="83C82F2A6AF54A97B6F07A0E8CA50629">
    <w:name w:val="83C82F2A6AF54A97B6F07A0E8CA50629"/>
    <w:rsid w:val="00AC557F"/>
    <w:pPr>
      <w:widowControl w:val="0"/>
      <w:jc w:val="both"/>
    </w:pPr>
  </w:style>
  <w:style w:type="paragraph" w:customStyle="1" w:styleId="4D2E338747A54322B96CC3ED839136B2">
    <w:name w:val="4D2E338747A54322B96CC3ED839136B2"/>
    <w:rsid w:val="00AC557F"/>
    <w:pPr>
      <w:widowControl w:val="0"/>
      <w:jc w:val="both"/>
    </w:pPr>
  </w:style>
  <w:style w:type="paragraph" w:customStyle="1" w:styleId="DBC1D4314CE0444A8C3CFC7507A0D718">
    <w:name w:val="DBC1D4314CE0444A8C3CFC7507A0D718"/>
    <w:rsid w:val="00AC557F"/>
    <w:pPr>
      <w:widowControl w:val="0"/>
      <w:jc w:val="both"/>
    </w:pPr>
  </w:style>
  <w:style w:type="paragraph" w:customStyle="1" w:styleId="1E8F0E6A81354E34A29B2506FBD77C0D">
    <w:name w:val="1E8F0E6A81354E34A29B2506FBD77C0D"/>
    <w:rsid w:val="00B845A7"/>
    <w:pPr>
      <w:widowControl w:val="0"/>
      <w:jc w:val="both"/>
    </w:pPr>
  </w:style>
  <w:style w:type="paragraph" w:customStyle="1" w:styleId="16E02DA226B74A3A9654E5175B2A56D3">
    <w:name w:val="16E02DA226B74A3A9654E5175B2A56D3"/>
    <w:rsid w:val="003A26FD"/>
    <w:pPr>
      <w:widowControl w:val="0"/>
      <w:jc w:val="both"/>
    </w:pPr>
  </w:style>
  <w:style w:type="paragraph" w:customStyle="1" w:styleId="EA24476102D84E58BF58F99693FC6DC2">
    <w:name w:val="EA24476102D84E58BF58F99693FC6DC2"/>
    <w:rsid w:val="00A63FE3"/>
    <w:pPr>
      <w:widowControl w:val="0"/>
      <w:jc w:val="both"/>
    </w:pPr>
  </w:style>
  <w:style w:type="paragraph" w:customStyle="1" w:styleId="B7E3FA658D2D4841A43A982894BC7F5D">
    <w:name w:val="B7E3FA658D2D4841A43A982894BC7F5D"/>
    <w:rsid w:val="00A63FE3"/>
    <w:pPr>
      <w:widowControl w:val="0"/>
      <w:jc w:val="both"/>
    </w:pPr>
  </w:style>
  <w:style w:type="paragraph" w:customStyle="1" w:styleId="C2DF22739ECD43C083A644615885F40D">
    <w:name w:val="C2DF22739ECD43C083A644615885F40D"/>
    <w:rsid w:val="00A63FE3"/>
    <w:pPr>
      <w:widowControl w:val="0"/>
      <w:jc w:val="both"/>
    </w:pPr>
  </w:style>
  <w:style w:type="paragraph" w:customStyle="1" w:styleId="4DF92AE4872E45BEB1BBEC4532F5FDAF">
    <w:name w:val="4DF92AE4872E45BEB1BBEC4532F5FDAF"/>
    <w:rsid w:val="00A63FE3"/>
    <w:pPr>
      <w:widowControl w:val="0"/>
      <w:jc w:val="both"/>
    </w:pPr>
  </w:style>
  <w:style w:type="paragraph" w:customStyle="1" w:styleId="0738BCBE7BBE4DC6AA58DA4AA9940FED">
    <w:name w:val="0738BCBE7BBE4DC6AA58DA4AA9940FED"/>
    <w:rsid w:val="00A63FE3"/>
    <w:pPr>
      <w:widowControl w:val="0"/>
      <w:jc w:val="both"/>
    </w:pPr>
  </w:style>
  <w:style w:type="paragraph" w:customStyle="1" w:styleId="496261FAF6DB4CC6BF7311D6F851139D">
    <w:name w:val="496261FAF6DB4CC6BF7311D6F851139D"/>
    <w:rsid w:val="00A63FE3"/>
    <w:pPr>
      <w:widowControl w:val="0"/>
      <w:jc w:val="both"/>
    </w:pPr>
  </w:style>
  <w:style w:type="paragraph" w:customStyle="1" w:styleId="48E2873CD6F54735949EC90DA8F024CB">
    <w:name w:val="48E2873CD6F54735949EC90DA8F024CB"/>
    <w:rsid w:val="00A63FE3"/>
    <w:pPr>
      <w:widowControl w:val="0"/>
      <w:jc w:val="both"/>
    </w:pPr>
  </w:style>
  <w:style w:type="paragraph" w:customStyle="1" w:styleId="14101D3E77744D6792FF9568E2B599C0">
    <w:name w:val="14101D3E77744D6792FF9568E2B599C0"/>
    <w:rsid w:val="00A63FE3"/>
    <w:pPr>
      <w:widowControl w:val="0"/>
      <w:jc w:val="both"/>
    </w:pPr>
  </w:style>
  <w:style w:type="paragraph" w:customStyle="1" w:styleId="1A2EFAC097654820A6A2F8665DE28C19">
    <w:name w:val="1A2EFAC097654820A6A2F8665DE28C19"/>
    <w:rsid w:val="00A63F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6005-FB15-4A64-89BF-FAFA5D6E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项目说明书.dotx</Template>
  <TotalTime>29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第0章 软件质量</vt:lpstr>
    </vt:vector>
  </TitlesOfParts>
  <Company>SBELL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第0章 软件质量</dc:title>
  <dc:creator>hoo</dc:creator>
  <cp:lastModifiedBy>Xiaobei Lee</cp:lastModifiedBy>
  <cp:revision>15</cp:revision>
  <cp:lastPrinted>2007-06-18T07:25:00Z</cp:lastPrinted>
  <dcterms:created xsi:type="dcterms:W3CDTF">2014-06-17T08:09:00Z</dcterms:created>
  <dcterms:modified xsi:type="dcterms:W3CDTF">2016-09-14T06:32:00Z</dcterms:modified>
</cp:coreProperties>
</file>